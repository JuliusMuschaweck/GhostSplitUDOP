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E216A" w14:textId="77777777" w:rsidR="000F5128" w:rsidRPr="00264A4C" w:rsidRDefault="00264A4C" w:rsidP="00FB182D">
      <w:pPr>
        <w:rPr>
          <w:sz w:val="32"/>
        </w:rPr>
      </w:pPr>
      <w:bookmarkStart w:id="0" w:name="Subject"/>
      <w:r>
        <w:rPr>
          <w:noProof/>
          <w:sz w:val="36"/>
        </w:rPr>
        <w:drawing>
          <wp:anchor distT="0" distB="0" distL="114300" distR="114300" simplePos="0" relativeHeight="251659263" behindDoc="0" locked="0" layoutInCell="1" allowOverlap="1" wp14:anchorId="72294D9E" wp14:editId="35939538">
            <wp:simplePos x="0" y="0"/>
            <wp:positionH relativeFrom="column">
              <wp:posOffset>5464175</wp:posOffset>
            </wp:positionH>
            <wp:positionV relativeFrom="page">
              <wp:posOffset>351155</wp:posOffset>
            </wp:positionV>
            <wp:extent cx="989965" cy="873760"/>
            <wp:effectExtent l="0" t="0" r="635"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9965" cy="873760"/>
                    </a:xfrm>
                    <a:prstGeom prst="rect">
                      <a:avLst/>
                    </a:prstGeom>
                  </pic:spPr>
                </pic:pic>
              </a:graphicData>
            </a:graphic>
            <wp14:sizeRelH relativeFrom="margin">
              <wp14:pctWidth>0</wp14:pctWidth>
            </wp14:sizeRelH>
            <wp14:sizeRelV relativeFrom="margin">
              <wp14:pctHeight>0</wp14:pctHeight>
            </wp14:sizeRelV>
          </wp:anchor>
        </w:drawing>
      </w:r>
    </w:p>
    <w:bookmarkEnd w:id="0"/>
    <w:p w14:paraId="7AD4C8DB" w14:textId="02EB8EFE" w:rsidR="00264A4C" w:rsidRPr="00FB182D" w:rsidRDefault="008E31FC" w:rsidP="00A32DB5">
      <w:pPr>
        <w:pStyle w:val="Titel"/>
        <w:spacing w:before="720"/>
      </w:pPr>
      <w:proofErr w:type="spellStart"/>
      <w:r>
        <w:t>GhostSplitUDOP</w:t>
      </w:r>
      <w:proofErr w:type="spellEnd"/>
    </w:p>
    <w:p w14:paraId="502A623C" w14:textId="4CC25EF0" w:rsidR="0013307F" w:rsidRPr="002C277C" w:rsidRDefault="008E31FC" w:rsidP="002C277C">
      <w:pPr>
        <w:pStyle w:val="berschrift1"/>
      </w:pPr>
      <w:r>
        <w:t>A LightTools</w:t>
      </w:r>
      <w:r w:rsidRPr="008E31FC">
        <w:rPr>
          <w:vertAlign w:val="superscript"/>
        </w:rPr>
        <w:t>®</w:t>
      </w:r>
      <w:r>
        <w:t xml:space="preserve"> User Defined Optical Property </w:t>
      </w:r>
      <w:r>
        <w:br/>
        <w:t>to help analyze ghost image reflections</w:t>
      </w:r>
    </w:p>
    <w:p w14:paraId="6F0009BE" w14:textId="31F90950" w:rsidR="00DD3F5A" w:rsidRDefault="00DD3F5A" w:rsidP="009251E2">
      <w:pPr>
        <w:pStyle w:val="berschrift2"/>
      </w:pPr>
      <w:r>
        <w:t>Summary</w:t>
      </w:r>
    </w:p>
    <w:p w14:paraId="39E71BAD" w14:textId="435C11DA" w:rsidR="00DD3F5A" w:rsidRPr="00DD3F5A" w:rsidRDefault="00DD3F5A" w:rsidP="00DD3F5A">
      <w:r>
        <w:t>Analyzing ghost images and stray light in LightTools</w:t>
      </w:r>
      <w:r w:rsidRPr="00DD3F5A">
        <w:rPr>
          <w:vertAlign w:val="superscript"/>
        </w:rPr>
        <w:t>®</w:t>
      </w:r>
      <w:r>
        <w:t xml:space="preserve"> software requires tracing rays through various possible stray light paths. This “plugin” allows to set the reflect/refract probabilit</w:t>
      </w:r>
      <w:r w:rsidR="00A41A93">
        <w:t xml:space="preserve">y for a surface independently, keeping flux fractions physically correct. It is written in Visual Basic .NET, and placed in the public domain under </w:t>
      </w:r>
      <w:hyperlink r:id="rId8" w:history="1">
        <w:r w:rsidR="00A41A93" w:rsidRPr="00A41A93">
          <w:rPr>
            <w:rStyle w:val="Hyperlink"/>
          </w:rPr>
          <w:t>CC0 1.0</w:t>
        </w:r>
      </w:hyperlink>
      <w:r w:rsidR="00A41A93">
        <w:t>.</w:t>
      </w:r>
    </w:p>
    <w:p w14:paraId="05076833" w14:textId="6E2A7CBB" w:rsidR="009251E2" w:rsidRDefault="008E31FC" w:rsidP="009251E2">
      <w:pPr>
        <w:pStyle w:val="berschrift2"/>
      </w:pPr>
      <w:r>
        <w:t>Problem description</w:t>
      </w:r>
    </w:p>
    <w:p w14:paraId="0897BC02" w14:textId="59172FB9" w:rsidR="008E31FC" w:rsidRDefault="008E31FC" w:rsidP="00BF5A95">
      <w:proofErr w:type="gramStart"/>
      <w:r>
        <w:t>Let’s</w:t>
      </w:r>
      <w:proofErr w:type="gramEnd"/>
      <w:r>
        <w:t xml:space="preserve"> assume we have a multi lens imaging (sub)system, and we would like to quantitatively analyze ghost images and other stray light issues. These are caused by partial reflection of light at the lens surfaces. </w:t>
      </w:r>
      <w:proofErr w:type="gramStart"/>
      <w:r>
        <w:t>Let’s</w:t>
      </w:r>
      <w:proofErr w:type="gramEnd"/>
      <w:r>
        <w:t xml:space="preserve"> assume a simple 0.4 % antireflective coating.</w:t>
      </w:r>
    </w:p>
    <w:p w14:paraId="2D419710" w14:textId="77777777" w:rsidR="008E31FC" w:rsidRDefault="008E31FC" w:rsidP="00BF5A95">
      <w:r>
        <w:t xml:space="preserve">LightTools offers two ways to do this. </w:t>
      </w:r>
    </w:p>
    <w:p w14:paraId="675E823A" w14:textId="12A05DF7" w:rsidR="008E31FC" w:rsidRDefault="008E31FC" w:rsidP="00BF5A95">
      <w:r>
        <w:t>We can set the optical properties to “Split Rays” with the appropriate reflection/transmission:</w:t>
      </w:r>
    </w:p>
    <w:p w14:paraId="7F1E885B" w14:textId="3879D94D" w:rsidR="008E31FC" w:rsidRDefault="008E31FC" w:rsidP="00BF5A95">
      <w:r w:rsidRPr="008E31FC">
        <w:rPr>
          <w:noProof/>
        </w:rPr>
        <w:drawing>
          <wp:inline distT="0" distB="0" distL="0" distR="0" wp14:anchorId="4A344BDA" wp14:editId="400CBA83">
            <wp:extent cx="3183148" cy="3504962"/>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816" cy="3636728"/>
                    </a:xfrm>
                    <a:prstGeom prst="rect">
                      <a:avLst/>
                    </a:prstGeom>
                  </pic:spPr>
                </pic:pic>
              </a:graphicData>
            </a:graphic>
          </wp:inline>
        </w:drawing>
      </w:r>
    </w:p>
    <w:p w14:paraId="35922BED" w14:textId="0249BA52" w:rsidR="000A633C" w:rsidRPr="008E31FC" w:rsidRDefault="00A41A93" w:rsidP="00BF5A95">
      <w:r>
        <w:lastRenderedPageBreak/>
        <w:t>Then, e</w:t>
      </w:r>
      <w:r w:rsidR="000A633C">
        <w:t>ach ray segment is being split at the surface into a strong transmitted and a weak reflected ray:</w:t>
      </w:r>
    </w:p>
    <w:p w14:paraId="4C588024" w14:textId="3166D27C" w:rsidR="008E31FC" w:rsidRDefault="00A41A93" w:rsidP="00BF5A95">
      <w:r>
        <w:rPr>
          <w:noProof/>
        </w:rPr>
        <mc:AlternateContent>
          <mc:Choice Requires="wpi">
            <w:drawing>
              <wp:anchor distT="0" distB="0" distL="114300" distR="114300" simplePos="0" relativeHeight="251672575" behindDoc="0" locked="0" layoutInCell="1" allowOverlap="1" wp14:anchorId="6657580E" wp14:editId="01D20985">
                <wp:simplePos x="0" y="0"/>
                <wp:positionH relativeFrom="column">
                  <wp:posOffset>345440</wp:posOffset>
                </wp:positionH>
                <wp:positionV relativeFrom="paragraph">
                  <wp:posOffset>2734310</wp:posOffset>
                </wp:positionV>
                <wp:extent cx="264755" cy="149530"/>
                <wp:effectExtent l="38100" t="38100" r="40640" b="41275"/>
                <wp:wrapNone/>
                <wp:docPr id="32" name="Freihand 32"/>
                <wp:cNvGraphicFramePr/>
                <a:graphic xmlns:a="http://schemas.openxmlformats.org/drawingml/2006/main">
                  <a:graphicData uri="http://schemas.microsoft.com/office/word/2010/wordprocessingInk">
                    <w14:contentPart bwMode="auto" r:id="rId10">
                      <w14:nvContentPartPr>
                        <w14:cNvContentPartPr/>
                      </w14:nvContentPartPr>
                      <w14:xfrm>
                        <a:off x="0" y="0"/>
                        <a:ext cx="264755" cy="149530"/>
                      </w14:xfrm>
                    </w14:contentPart>
                  </a:graphicData>
                </a:graphic>
              </wp:anchor>
            </w:drawing>
          </mc:Choice>
          <mc:Fallback>
            <w:pict>
              <v:shapetype w14:anchorId="29E5AB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32" o:spid="_x0000_s1026" type="#_x0000_t75" style="position:absolute;margin-left:26.5pt;margin-top:214.6pt;width:22.3pt;height:13.15pt;z-index:2516725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">
                <v:imagedata r:id="rId11" o:title=""/>
              </v:shape>
            </w:pict>
          </mc:Fallback>
        </mc:AlternateContent>
      </w:r>
      <w:r w:rsidR="00C1747A">
        <w:rPr>
          <w:noProof/>
        </w:rPr>
        <mc:AlternateContent>
          <mc:Choice Requires="wpi">
            <w:drawing>
              <wp:anchor distT="0" distB="0" distL="114300" distR="114300" simplePos="0" relativeHeight="251660287" behindDoc="0" locked="0" layoutInCell="1" allowOverlap="1" wp14:anchorId="6657ACC8" wp14:editId="549AD01A">
                <wp:simplePos x="0" y="0"/>
                <wp:positionH relativeFrom="column">
                  <wp:posOffset>390675</wp:posOffset>
                </wp:positionH>
                <wp:positionV relativeFrom="paragraph">
                  <wp:posOffset>2966955</wp:posOffset>
                </wp:positionV>
                <wp:extent cx="225000" cy="176040"/>
                <wp:effectExtent l="38100" t="38100" r="22860" b="52705"/>
                <wp:wrapNone/>
                <wp:docPr id="6" name="Freihand 6"/>
                <wp:cNvGraphicFramePr/>
                <a:graphic xmlns:a="http://schemas.openxmlformats.org/drawingml/2006/main">
                  <a:graphicData uri="http://schemas.microsoft.com/office/word/2010/wordprocessingInk">
                    <w14:contentPart bwMode="auto" r:id="rId12">
                      <w14:nvContentPartPr>
                        <w14:cNvContentPartPr/>
                      </w14:nvContentPartPr>
                      <w14:xfrm>
                        <a:off x="0" y="0"/>
                        <a:ext cx="225000" cy="176040"/>
                      </w14:xfrm>
                    </w14:contentPart>
                  </a:graphicData>
                </a:graphic>
              </wp:anchor>
            </w:drawing>
          </mc:Choice>
          <mc:Fallback>
            <w:pict>
              <v:shape w14:anchorId="3ACC9C01" id="Freihand 6" o:spid="_x0000_s1026" type="#_x0000_t75" style="position:absolute;margin-left:30.05pt;margin-top:232.9pt;width:19.1pt;height:15.25pt;z-index:251660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">
                <v:imagedata r:id="rId13" o:title=""/>
              </v:shape>
            </w:pict>
          </mc:Fallback>
        </mc:AlternateContent>
      </w:r>
      <w:r w:rsidR="000A633C">
        <w:rPr>
          <w:noProof/>
        </w:rPr>
        <w:drawing>
          <wp:inline distT="0" distB="0" distL="0" distR="0" wp14:anchorId="56E4FDC8" wp14:editId="55457680">
            <wp:extent cx="6120765" cy="40087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4008755"/>
                    </a:xfrm>
                    <a:prstGeom prst="rect">
                      <a:avLst/>
                    </a:prstGeom>
                  </pic:spPr>
                </pic:pic>
              </a:graphicData>
            </a:graphic>
          </wp:inline>
        </w:drawing>
      </w:r>
    </w:p>
    <w:p w14:paraId="44BC40F2" w14:textId="77777777" w:rsidR="00C1747A" w:rsidRDefault="00C1747A" w:rsidP="00BF5A95"/>
    <w:p w14:paraId="2B2F5617" w14:textId="77777777" w:rsidR="00A41A93" w:rsidRDefault="00C1747A" w:rsidP="00BF5A95">
      <w:r>
        <w:t>This image, using a single NS ray, shows how t</w:t>
      </w:r>
      <w:r w:rsidR="000A633C">
        <w:t>his correctly reproduces ray paths for each ray, until after two or more reflections, the ray</w:t>
      </w:r>
      <w:r w:rsidR="00A41A93">
        <w:t xml:space="preserve"> segments</w:t>
      </w:r>
      <w:r w:rsidR="000A633C">
        <w:t xml:space="preserve"> become too weak and are no more traced</w:t>
      </w:r>
      <w:r w:rsidR="00A41A93">
        <w:t>. T</w:t>
      </w:r>
      <w:r w:rsidR="000A633C">
        <w:t xml:space="preserve">he </w:t>
      </w:r>
      <w:r w:rsidR="00A41A93">
        <w:t xml:space="preserve">“too weak” </w:t>
      </w:r>
      <w:r w:rsidR="000A633C">
        <w:t>threshold can be set for each NS ray, or for the Monte Carlo simulation with a source</w:t>
      </w:r>
      <w:r w:rsidR="00A41A93">
        <w:t xml:space="preserve">. It is important to pay attention to this threshold, setting it low enough to avoid losing ray paths too early. </w:t>
      </w:r>
    </w:p>
    <w:p w14:paraId="4BDA0067" w14:textId="2D4E2F40" w:rsidR="000A633C" w:rsidRDefault="00A41A93" w:rsidP="00BF5A95">
      <w:proofErr w:type="gramStart"/>
      <w:r>
        <w:t>I’m</w:t>
      </w:r>
      <w:proofErr w:type="gramEnd"/>
      <w:r>
        <w:t xml:space="preserve"> often using values as low as 1e-12, but with ray splitting, this tends to cause overload:</w:t>
      </w:r>
      <w:r>
        <w:br/>
        <w:t>I</w:t>
      </w:r>
      <w:r w:rsidR="000A633C">
        <w:t xml:space="preserve">n a Monte Carlo simulation, there will be an exponential avalanche of very weak ray segments. Imagine a system with 10 lenses and 20 surfaces. Then each </w:t>
      </w:r>
      <w:r>
        <w:t xml:space="preserve">single </w:t>
      </w:r>
      <w:r w:rsidR="000A633C">
        <w:t>ray will spawn up to 20 first generation and up to 19x19 = 361 second generation ray segments, and LightTools will spend a most of the computation time tracing those very weak rays. There may also be memory issues when receivers save ray data.</w:t>
      </w:r>
    </w:p>
    <w:p w14:paraId="41C69969" w14:textId="77777777" w:rsidR="00A41A93" w:rsidRDefault="00A41A93">
      <w:pPr>
        <w:spacing w:after="0"/>
      </w:pPr>
      <w:r>
        <w:br w:type="page"/>
      </w:r>
    </w:p>
    <w:p w14:paraId="6B412E94" w14:textId="0CEED74F" w:rsidR="000A633C" w:rsidRDefault="000A633C" w:rsidP="00BF5A95">
      <w:r>
        <w:lastRenderedPageBreak/>
        <w:t xml:space="preserve">To avoid the avalanche, </w:t>
      </w:r>
      <w:r w:rsidR="008E31FC">
        <w:t>we can use “Probab</w:t>
      </w:r>
      <w:r>
        <w:t>ilistic ray splitting”</w:t>
      </w:r>
      <w:r w:rsidR="00C1747A">
        <w:t>:</w:t>
      </w:r>
    </w:p>
    <w:p w14:paraId="46584A83" w14:textId="2BCF1680" w:rsidR="000A633C" w:rsidRDefault="00C1747A" w:rsidP="00BF5A95">
      <w:r>
        <w:rPr>
          <w:noProof/>
        </w:rPr>
        <mc:AlternateContent>
          <mc:Choice Requires="wpi">
            <w:drawing>
              <wp:anchor distT="0" distB="0" distL="114300" distR="114300" simplePos="0" relativeHeight="251661311" behindDoc="0" locked="0" layoutInCell="1" allowOverlap="1" wp14:anchorId="429EFCF9" wp14:editId="618C5399">
                <wp:simplePos x="0" y="0"/>
                <wp:positionH relativeFrom="column">
                  <wp:posOffset>-87855</wp:posOffset>
                </wp:positionH>
                <wp:positionV relativeFrom="paragraph">
                  <wp:posOffset>1551105</wp:posOffset>
                </wp:positionV>
                <wp:extent cx="1865160" cy="559800"/>
                <wp:effectExtent l="38100" t="38100" r="40005" b="50165"/>
                <wp:wrapNone/>
                <wp:docPr id="18" name="Freihand 18"/>
                <wp:cNvGraphicFramePr/>
                <a:graphic xmlns:a="http://schemas.openxmlformats.org/drawingml/2006/main">
                  <a:graphicData uri="http://schemas.microsoft.com/office/word/2010/wordprocessingInk">
                    <w14:contentPart bwMode="auto" r:id="rId15">
                      <w14:nvContentPartPr>
                        <w14:cNvContentPartPr/>
                      </w14:nvContentPartPr>
                      <w14:xfrm>
                        <a:off x="0" y="0"/>
                        <a:ext cx="1865160" cy="559800"/>
                      </w14:xfrm>
                    </w14:contentPart>
                  </a:graphicData>
                </a:graphic>
              </wp:anchor>
            </w:drawing>
          </mc:Choice>
          <mc:Fallback>
            <w:pict>
              <v:shape w14:anchorId="7362A44A" id="Freihand 18" o:spid="_x0000_s1026" type="#_x0000_t75" style="position:absolute;margin-left:-7.6pt;margin-top:121.45pt;width:148.25pt;height:45.5pt;z-index:2516613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">
                <v:imagedata r:id="rId16" o:title=""/>
              </v:shape>
            </w:pict>
          </mc:Fallback>
        </mc:AlternateContent>
      </w:r>
      <w:r w:rsidR="000A633C" w:rsidRPr="000A633C">
        <w:rPr>
          <w:noProof/>
        </w:rPr>
        <w:drawing>
          <wp:inline distT="0" distB="0" distL="0" distR="0" wp14:anchorId="767E6087" wp14:editId="00258D8D">
            <wp:extent cx="3406435" cy="3833192"/>
            <wp:effectExtent l="0" t="0" r="381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6435" cy="3833192"/>
                    </a:xfrm>
                    <a:prstGeom prst="rect">
                      <a:avLst/>
                    </a:prstGeom>
                  </pic:spPr>
                </pic:pic>
              </a:graphicData>
            </a:graphic>
          </wp:inline>
        </w:drawing>
      </w:r>
    </w:p>
    <w:p w14:paraId="6892836F" w14:textId="153EA649" w:rsidR="00C1747A" w:rsidRDefault="00C1747A" w:rsidP="00BF5A95">
      <w:r>
        <w:t>Now, rays keep their full power, while they are randomly refracted or reflected, with appropriate probabilities. To see the effect, we use a fan with 1,000 NS rays:</w:t>
      </w:r>
    </w:p>
    <w:p w14:paraId="1F7DEB1B" w14:textId="41B38865" w:rsidR="00C1747A" w:rsidRDefault="00C1747A" w:rsidP="00BF5A95">
      <w:r>
        <w:rPr>
          <w:noProof/>
        </w:rPr>
        <w:drawing>
          <wp:inline distT="0" distB="0" distL="0" distR="0" wp14:anchorId="1F846A74" wp14:editId="126023F2">
            <wp:extent cx="4984362" cy="3264475"/>
            <wp:effectExtent l="0" t="0" r="698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943" cy="3275335"/>
                    </a:xfrm>
                    <a:prstGeom prst="rect">
                      <a:avLst/>
                    </a:prstGeom>
                  </pic:spPr>
                </pic:pic>
              </a:graphicData>
            </a:graphic>
          </wp:inline>
        </w:drawing>
      </w:r>
    </w:p>
    <w:p w14:paraId="6513A7FB" w14:textId="77777777" w:rsidR="00C1747A" w:rsidRDefault="00C1747A" w:rsidP="00BF5A95"/>
    <w:p w14:paraId="76F62190" w14:textId="36A4C1D1" w:rsidR="00C1747A" w:rsidRDefault="00C1747A" w:rsidP="00BF5A95">
      <w:r>
        <w:t xml:space="preserve">At each surface, about 4 of the 1,000 rays are reflected, as they should. LightTools traces only a single path per ray, and the avalanche is </w:t>
      </w:r>
      <w:proofErr w:type="gramStart"/>
      <w:r>
        <w:t>avoided .However</w:t>
      </w:r>
      <w:proofErr w:type="gramEnd"/>
      <w:r>
        <w:t xml:space="preserve">, we now have only one out of </w:t>
      </w:r>
      <w:r>
        <w:br/>
      </w:r>
      <w:r>
        <w:lastRenderedPageBreak/>
        <w:t xml:space="preserve">1 / 0.004² = 62,500 rays doing the ghost path we are interested in analyzing. In other words, we </w:t>
      </w:r>
      <w:proofErr w:type="gramStart"/>
      <w:r>
        <w:t>have to</w:t>
      </w:r>
      <w:proofErr w:type="gramEnd"/>
      <w:r>
        <w:t xml:space="preserve"> trace many, many rays to see </w:t>
      </w:r>
      <w:r w:rsidR="002F1506">
        <w:t xml:space="preserve">actual </w:t>
      </w:r>
      <w:r>
        <w:t>ghost images emerge above the noise floor.</w:t>
      </w:r>
    </w:p>
    <w:p w14:paraId="7321A80F" w14:textId="11DAF712" w:rsidR="00C1747A" w:rsidRDefault="00C1747A" w:rsidP="00BF5A95">
      <w:r>
        <w:t>Both options offered by LightTools are less than ideal.</w:t>
      </w:r>
    </w:p>
    <w:p w14:paraId="4A11EEB3" w14:textId="60860D3F" w:rsidR="00C1747A" w:rsidRDefault="00C1747A" w:rsidP="00C1747A">
      <w:pPr>
        <w:pStyle w:val="berschrift2"/>
      </w:pPr>
      <w:r>
        <w:t xml:space="preserve">Separating </w:t>
      </w:r>
      <w:r w:rsidR="002F1506">
        <w:t>refract/reflect fractions</w:t>
      </w:r>
      <w:r>
        <w:t xml:space="preserve"> and probabilit</w:t>
      </w:r>
      <w:r w:rsidR="002F1506">
        <w:t>ies</w:t>
      </w:r>
      <w:r>
        <w:t xml:space="preserve"> </w:t>
      </w:r>
    </w:p>
    <w:p w14:paraId="326791FA" w14:textId="781B48C4" w:rsidR="00BF5A95" w:rsidRDefault="00C1747A" w:rsidP="00BF5A95">
      <w:r>
        <w:t xml:space="preserve">Inspired by </w:t>
      </w:r>
      <w:r w:rsidR="00BF5A95">
        <w:t xml:space="preserve">the “Fixed Split” option which was recently added to the Harvey-Shack </w:t>
      </w:r>
      <w:proofErr w:type="spellStart"/>
      <w:r w:rsidR="00BF5A95">
        <w:t>scatterer</w:t>
      </w:r>
      <w:proofErr w:type="spellEnd"/>
      <w:r w:rsidR="00BF5A95">
        <w:t>, I</w:t>
      </w:r>
      <w:r w:rsidR="00A41A93">
        <w:t> </w:t>
      </w:r>
      <w:r w:rsidR="00BF5A95">
        <w:t xml:space="preserve">implemented a similar function in a User Defined Optical Property (UDOP). </w:t>
      </w:r>
    </w:p>
    <w:p w14:paraId="2C098CDC" w14:textId="5D2E8CE6" w:rsidR="00C1747A" w:rsidRDefault="00BF5A95" w:rsidP="00BF5A95">
      <w:r>
        <w:t>As a reminder, a UDOP is a DLL, preferably a .NET Class Library, which implements an abstract interface defined by Synopsys. When a UDOP is attached to a property zone, LightTools calls a function in the DLL</w:t>
      </w:r>
      <w:r w:rsidR="00A41A93">
        <w:t xml:space="preserve"> named </w:t>
      </w:r>
      <w:proofErr w:type="spellStart"/>
      <w:r w:rsidRPr="00A41A93">
        <w:rPr>
          <w:rFonts w:ascii="Courier New" w:hAnsi="Courier New" w:cs="Courier New"/>
          <w:sz w:val="24"/>
          <w:szCs w:val="24"/>
        </w:rPr>
        <w:t>bendRay</w:t>
      </w:r>
      <w:proofErr w:type="spellEnd"/>
      <w:r>
        <w:t>, passing ray data to the DLL and basically asking “what shall I do with this ray?”</w:t>
      </w:r>
    </w:p>
    <w:p w14:paraId="2B484A62" w14:textId="77777777" w:rsidR="002F1506" w:rsidRDefault="00B13565" w:rsidP="00BF5A95">
      <w:r>
        <w:t xml:space="preserve">Here, I wanted to have a </w:t>
      </w:r>
      <w:r w:rsidR="002F1506">
        <w:t xml:space="preserve">simple </w:t>
      </w:r>
      <w:r>
        <w:t xml:space="preserve">surface property with fixed reflectivity, </w:t>
      </w:r>
      <w:proofErr w:type="gramStart"/>
      <w:r>
        <w:t>transmissivity</w:t>
      </w:r>
      <w:proofErr w:type="gramEnd"/>
      <w:r>
        <w:t xml:space="preserve"> and absorption (these three always &gt;= 0 and adding up to 100’%), independent of wavelength and incidence angle for now</w:t>
      </w:r>
      <w:r w:rsidR="002F1506">
        <w:t>, and only for unpolarized light</w:t>
      </w:r>
      <w:r>
        <w:t>.</w:t>
      </w:r>
    </w:p>
    <w:p w14:paraId="5E61E307" w14:textId="35033194" w:rsidR="00BF5A95" w:rsidRDefault="00B13565" w:rsidP="00BF5A95">
      <w:r>
        <w:t xml:space="preserve">There is a check box in the UDOP interface </w:t>
      </w:r>
      <w:proofErr w:type="gramStart"/>
      <w:r>
        <w:t>saying</w:t>
      </w:r>
      <w:proofErr w:type="gramEnd"/>
      <w:r>
        <w:t xml:space="preserve"> “Probabilistic Ray Split”. When unchecked, the UDOP should behave just like </w:t>
      </w:r>
      <w:r w:rsidR="00A41A93">
        <w:t xml:space="preserve">the </w:t>
      </w:r>
      <w:r>
        <w:t xml:space="preserve">built-in “Split” option. When checked, however, the probabilities for refraction, reflection and termination should be separately adjustable, again all &gt;= 0 and adding up to 100%. </w:t>
      </w:r>
    </w:p>
    <w:p w14:paraId="196032EF" w14:textId="7614077D" w:rsidR="00B13565" w:rsidRDefault="00B13565" w:rsidP="00BF5A95">
      <w:r>
        <w:t xml:space="preserve">The UDOP works </w:t>
      </w:r>
      <w:r w:rsidR="00AB1300">
        <w:t xml:space="preserve">much </w:t>
      </w:r>
      <w:r>
        <w:t xml:space="preserve">like Probabilistic </w:t>
      </w:r>
      <w:r w:rsidR="002F1506">
        <w:t xml:space="preserve">Ray Splitting. For each incoming ray, at most one outgoing ray is generated. Ray powers </w:t>
      </w:r>
      <w:r w:rsidR="00AB1300">
        <w:t xml:space="preserve">are </w:t>
      </w:r>
      <w:r w:rsidR="002F1506">
        <w:t xml:space="preserve">adjusted to keep expectation values correct. For example, if I had a refract </w:t>
      </w:r>
      <w:r w:rsidR="00AB1300">
        <w:t xml:space="preserve">power </w:t>
      </w:r>
      <w:r w:rsidR="002F1506">
        <w:t xml:space="preserve">fraction of 1% and a refract probability of 10%, the refracted ray </w:t>
      </w:r>
      <w:r w:rsidR="00AB1300">
        <w:t xml:space="preserve">power is multiplied by </w:t>
      </w:r>
      <w:r w:rsidR="002F1506">
        <w:t>0.1, thus making sure that overall energies of the ray paths come out correctly.</w:t>
      </w:r>
    </w:p>
    <w:p w14:paraId="2CAD3E32" w14:textId="33DA7453" w:rsidR="00B13565" w:rsidRDefault="00B13565" w:rsidP="00BF5A95">
      <w:r>
        <w:t xml:space="preserve">Why </w:t>
      </w:r>
      <w:r w:rsidR="00AB1300">
        <w:t xml:space="preserve">do I add </w:t>
      </w:r>
      <w:r>
        <w:t xml:space="preserve">“termination” to the probabilities? I can envision a situation where I would like </w:t>
      </w:r>
      <w:r w:rsidR="002F1506">
        <w:t xml:space="preserve">to keep </w:t>
      </w:r>
      <w:r>
        <w:t xml:space="preserve">the flux </w:t>
      </w:r>
      <w:r w:rsidR="002F1506">
        <w:t xml:space="preserve">coming from a certain </w:t>
      </w:r>
      <w:proofErr w:type="gramStart"/>
      <w:r w:rsidR="002F1506">
        <w:t>surface, but</w:t>
      </w:r>
      <w:proofErr w:type="gramEnd"/>
      <w:r w:rsidR="002F1506">
        <w:t xml:space="preserve"> would want LT to spend less time tracing rays from that surface. By setting the termination probability to something &gt; 0, the UDOP randomly terminates rays, and assigns a compensating power increase to the non-terminated rays.</w:t>
      </w:r>
    </w:p>
    <w:p w14:paraId="451B816A" w14:textId="77777777" w:rsidR="00670338" w:rsidRDefault="00670338">
      <w:pPr>
        <w:spacing w:after="0"/>
        <w:rPr>
          <w:sz w:val="32"/>
          <w:szCs w:val="40"/>
        </w:rPr>
      </w:pPr>
      <w:r>
        <w:br w:type="page"/>
      </w:r>
    </w:p>
    <w:p w14:paraId="05D8402B" w14:textId="0D4FAFE4" w:rsidR="002F1506" w:rsidRDefault="002F1506" w:rsidP="002F1506">
      <w:pPr>
        <w:pStyle w:val="berschrift2"/>
      </w:pPr>
      <w:r>
        <w:lastRenderedPageBreak/>
        <w:t>Using the UDOP</w:t>
      </w:r>
    </w:p>
    <w:p w14:paraId="77F1E87F" w14:textId="6006888F" w:rsidR="002F1506" w:rsidRDefault="002F1506" w:rsidP="002F1506">
      <w:r>
        <w:t xml:space="preserve">All you need is </w:t>
      </w:r>
      <w:r w:rsidR="00AB1300">
        <w:t xml:space="preserve">LightTools with an Advanced Physics Module license, and </w:t>
      </w:r>
      <w:r>
        <w:t xml:space="preserve">the file </w:t>
      </w:r>
      <w:r w:rsidRPr="002F1506">
        <w:rPr>
          <w:rFonts w:ascii="Courier New" w:hAnsi="Courier New" w:cs="Courier New"/>
        </w:rPr>
        <w:t>GhostSplitUDOP.dll</w:t>
      </w:r>
      <w:r>
        <w:t xml:space="preserve">. No installation required, just copy the DLL where you want it. </w:t>
      </w:r>
      <w:r w:rsidR="00AB1300">
        <w:br/>
      </w:r>
      <w:r w:rsidR="00916D08">
        <w:t xml:space="preserve">(I tend to put it into the same directory where </w:t>
      </w:r>
      <w:proofErr w:type="gramStart"/>
      <w:r w:rsidR="00916D08">
        <w:t xml:space="preserve">my </w:t>
      </w:r>
      <w:r w:rsidR="00916D08" w:rsidRPr="00916D08">
        <w:rPr>
          <w:rFonts w:ascii="Courier New" w:hAnsi="Courier New" w:cs="Courier New"/>
        </w:rPr>
        <w:t>.</w:t>
      </w:r>
      <w:proofErr w:type="spellStart"/>
      <w:r w:rsidR="00916D08" w:rsidRPr="00916D08">
        <w:rPr>
          <w:rFonts w:ascii="Courier New" w:hAnsi="Courier New" w:cs="Courier New"/>
        </w:rPr>
        <w:t>lts</w:t>
      </w:r>
      <w:proofErr w:type="spellEnd"/>
      <w:proofErr w:type="gramEnd"/>
      <w:r w:rsidR="00916D08">
        <w:t xml:space="preserve"> system files reside).</w:t>
      </w:r>
    </w:p>
    <w:p w14:paraId="359BCF46" w14:textId="6363CEC4" w:rsidR="00916D08" w:rsidRDefault="00916D08" w:rsidP="002F1506">
      <w:r>
        <w:t>In LightTools, you need to create a new optical property. There are several ways to do that:</w:t>
      </w:r>
    </w:p>
    <w:p w14:paraId="063701A9" w14:textId="01A3694D" w:rsidR="00916D08" w:rsidRDefault="00AB1300" w:rsidP="00916D08">
      <w:pPr>
        <w:pStyle w:val="Listenabsatz"/>
        <w:numPr>
          <w:ilvl w:val="0"/>
          <w:numId w:val="3"/>
        </w:numPr>
      </w:pPr>
      <w:r>
        <w:rPr>
          <w:noProof/>
        </w:rPr>
        <mc:AlternateContent>
          <mc:Choice Requires="wpi">
            <w:drawing>
              <wp:anchor distT="0" distB="0" distL="114300" distR="114300" simplePos="0" relativeHeight="251673599" behindDoc="0" locked="0" layoutInCell="1" allowOverlap="1" wp14:anchorId="750B6990" wp14:editId="4D6DFCB1">
                <wp:simplePos x="0" y="0"/>
                <wp:positionH relativeFrom="column">
                  <wp:posOffset>4050311</wp:posOffset>
                </wp:positionH>
                <wp:positionV relativeFrom="paragraph">
                  <wp:posOffset>1403405</wp:posOffset>
                </wp:positionV>
                <wp:extent cx="2227320" cy="317880"/>
                <wp:effectExtent l="38100" t="57150" r="1905" b="44450"/>
                <wp:wrapNone/>
                <wp:docPr id="38" name="Freihand 38"/>
                <wp:cNvGraphicFramePr/>
                <a:graphic xmlns:a="http://schemas.openxmlformats.org/drawingml/2006/main">
                  <a:graphicData uri="http://schemas.microsoft.com/office/word/2010/wordprocessingInk">
                    <w14:contentPart bwMode="auto" r:id="rId19">
                      <w14:nvContentPartPr>
                        <w14:cNvContentPartPr/>
                      </w14:nvContentPartPr>
                      <w14:xfrm>
                        <a:off x="0" y="0"/>
                        <a:ext cx="2227320" cy="317880"/>
                      </w14:xfrm>
                    </w14:contentPart>
                  </a:graphicData>
                </a:graphic>
              </wp:anchor>
            </w:drawing>
          </mc:Choice>
          <mc:Fallback>
            <w:pict>
              <v:shape w14:anchorId="00C92A90" id="Freihand 38" o:spid="_x0000_s1026" type="#_x0000_t75" style="position:absolute;margin-left:318.2pt;margin-top:109.8pt;width:176.8pt;height:26.45pt;z-index:2516735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">
                <v:imagedata r:id="rId20" o:title=""/>
              </v:shape>
            </w:pict>
          </mc:Fallback>
        </mc:AlternateContent>
      </w:r>
      <w:r w:rsidR="00916D08">
        <w:t xml:space="preserve">For applying the UDOP to a single surface, select it in 3D view, right click, </w:t>
      </w:r>
      <w:r>
        <w:t xml:space="preserve">and </w:t>
      </w:r>
      <w:r w:rsidR="00916D08">
        <w:t xml:space="preserve">say </w:t>
      </w:r>
      <w:r w:rsidR="00916D08">
        <w:br/>
      </w:r>
      <w:r w:rsidR="00916D08" w:rsidRPr="00916D08">
        <w:rPr>
          <w:noProof/>
        </w:rPr>
        <w:drawing>
          <wp:inline distT="0" distB="0" distL="0" distR="0" wp14:anchorId="6A21F041" wp14:editId="28D03183">
            <wp:extent cx="6120765" cy="469011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765" cy="4690110"/>
                    </a:xfrm>
                    <a:prstGeom prst="rect">
                      <a:avLst/>
                    </a:prstGeom>
                  </pic:spPr>
                </pic:pic>
              </a:graphicData>
            </a:graphic>
          </wp:inline>
        </w:drawing>
      </w:r>
    </w:p>
    <w:p w14:paraId="01C9A83C" w14:textId="77777777" w:rsidR="00916D08" w:rsidRDefault="00916D08">
      <w:pPr>
        <w:spacing w:after="0"/>
      </w:pPr>
      <w:r>
        <w:br w:type="page"/>
      </w:r>
    </w:p>
    <w:p w14:paraId="222CA8B4" w14:textId="3FED3605" w:rsidR="00916D08" w:rsidRDefault="00AB1300" w:rsidP="00916D08">
      <w:pPr>
        <w:pStyle w:val="Listenabsatz"/>
        <w:numPr>
          <w:ilvl w:val="0"/>
          <w:numId w:val="3"/>
        </w:numPr>
      </w:pPr>
      <w:r>
        <w:rPr>
          <w:noProof/>
        </w:rPr>
        <w:lastRenderedPageBreak/>
        <mc:AlternateContent>
          <mc:Choice Requires="wpi">
            <w:drawing>
              <wp:anchor distT="0" distB="0" distL="114300" distR="114300" simplePos="0" relativeHeight="251674623" behindDoc="0" locked="0" layoutInCell="1" allowOverlap="1" wp14:anchorId="235B0000" wp14:editId="4E26C1FF">
                <wp:simplePos x="0" y="0"/>
                <wp:positionH relativeFrom="column">
                  <wp:posOffset>4092709</wp:posOffset>
                </wp:positionH>
                <wp:positionV relativeFrom="paragraph">
                  <wp:posOffset>2458740</wp:posOffset>
                </wp:positionV>
                <wp:extent cx="2338560" cy="314280"/>
                <wp:effectExtent l="57150" t="57150" r="24130" b="48260"/>
                <wp:wrapNone/>
                <wp:docPr id="39" name="Freihand 39"/>
                <wp:cNvGraphicFramePr/>
                <a:graphic xmlns:a="http://schemas.openxmlformats.org/drawingml/2006/main">
                  <a:graphicData uri="http://schemas.microsoft.com/office/word/2010/wordprocessingInk">
                    <w14:contentPart bwMode="auto" r:id="rId22">
                      <w14:nvContentPartPr>
                        <w14:cNvContentPartPr/>
                      </w14:nvContentPartPr>
                      <w14:xfrm>
                        <a:off x="0" y="0"/>
                        <a:ext cx="2338560" cy="314280"/>
                      </w14:xfrm>
                    </w14:contentPart>
                  </a:graphicData>
                </a:graphic>
              </wp:anchor>
            </w:drawing>
          </mc:Choice>
          <mc:Fallback>
            <w:pict>
              <v:shape w14:anchorId="488CCD0D" id="Freihand 39" o:spid="_x0000_s1026" type="#_x0000_t75" style="position:absolute;margin-left:321.55pt;margin-top:192.9pt;width:185.6pt;height:26.2pt;z-index:25167462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">
                <v:imagedata r:id="rId23" o:title=""/>
              </v:shape>
            </w:pict>
          </mc:Fallback>
        </mc:AlternateContent>
      </w:r>
      <w:r w:rsidR="00916D08">
        <w:t>For applying the UDOP to all surfaces of a selection, select the surfaces in the Properties dialog box, right click one of them, and say</w:t>
      </w:r>
      <w:r w:rsidR="00916D08">
        <w:br/>
      </w:r>
      <w:r w:rsidR="00916D08" w:rsidRPr="00916D08">
        <w:rPr>
          <w:noProof/>
        </w:rPr>
        <w:drawing>
          <wp:inline distT="0" distB="0" distL="0" distR="0" wp14:anchorId="501355EB" wp14:editId="4EDF3476">
            <wp:extent cx="6120765" cy="4870450"/>
            <wp:effectExtent l="0" t="0" r="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765" cy="4870450"/>
                    </a:xfrm>
                    <a:prstGeom prst="rect">
                      <a:avLst/>
                    </a:prstGeom>
                  </pic:spPr>
                </pic:pic>
              </a:graphicData>
            </a:graphic>
          </wp:inline>
        </w:drawing>
      </w:r>
      <w:r>
        <w:br/>
      </w:r>
    </w:p>
    <w:p w14:paraId="1A0EF3A7" w14:textId="40C04D00" w:rsidR="00916D08" w:rsidRPr="00816335" w:rsidRDefault="00916D08" w:rsidP="003B5BBF">
      <w:pPr>
        <w:pStyle w:val="Listenabsatz"/>
        <w:numPr>
          <w:ilvl w:val="0"/>
          <w:numId w:val="3"/>
        </w:numPr>
      </w:pPr>
      <w:r>
        <w:t>For creating the UDOP optical property first, before you use it, you open the Optical Properties Manager (via Edit</w:t>
      </w:r>
      <w:r>
        <w:sym w:font="Symbol" w:char="F0AE"/>
      </w:r>
      <w:r>
        <w:t>Optical Properties, via the System Navigator, or like the two screenshots above, except that you click on “Open Optical Property Manager” instead of “Create and Assign New…”.</w:t>
      </w:r>
      <w:r>
        <w:br/>
        <w:t>In the Optical Properties Manager, you would click on “New”</w:t>
      </w:r>
      <w:r w:rsidR="00816335">
        <w:t>:</w:t>
      </w:r>
      <w:r w:rsidR="00816335">
        <w:br/>
      </w:r>
      <w:r w:rsidR="00816335">
        <w:rPr>
          <w:noProof/>
        </w:rPr>
        <w:lastRenderedPageBreak/>
        <mc:AlternateContent>
          <mc:Choice Requires="wpi">
            <w:drawing>
              <wp:anchor distT="0" distB="0" distL="114300" distR="114300" simplePos="0" relativeHeight="251662335" behindDoc="0" locked="0" layoutInCell="1" allowOverlap="1" wp14:anchorId="2C56CA4C" wp14:editId="3CCB0929">
                <wp:simplePos x="0" y="0"/>
                <wp:positionH relativeFrom="column">
                  <wp:posOffset>3018540</wp:posOffset>
                </wp:positionH>
                <wp:positionV relativeFrom="paragraph">
                  <wp:posOffset>3052165</wp:posOffset>
                </wp:positionV>
                <wp:extent cx="918720" cy="198360"/>
                <wp:effectExtent l="57150" t="38100" r="15240" b="49530"/>
                <wp:wrapNone/>
                <wp:docPr id="26" name="Freihand 26"/>
                <wp:cNvGraphicFramePr/>
                <a:graphic xmlns:a="http://schemas.openxmlformats.org/drawingml/2006/main">
                  <a:graphicData uri="http://schemas.microsoft.com/office/word/2010/wordprocessingInk">
                    <w14:contentPart bwMode="auto" r:id="rId25">
                      <w14:nvContentPartPr>
                        <w14:cNvContentPartPr/>
                      </w14:nvContentPartPr>
                      <w14:xfrm>
                        <a:off x="0" y="0"/>
                        <a:ext cx="918720" cy="198360"/>
                      </w14:xfrm>
                    </w14:contentPart>
                  </a:graphicData>
                </a:graphic>
              </wp:anchor>
            </w:drawing>
          </mc:Choice>
          <mc:Fallback>
            <w:pict>
              <v:shape w14:anchorId="7EBA45EE" id="Freihand 26" o:spid="_x0000_s1026" type="#_x0000_t75" style="position:absolute;margin-left:237pt;margin-top:239.65pt;width:73.8pt;height:17pt;z-index:25166233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">
                <v:imagedata r:id="rId26" o:title=""/>
              </v:shape>
            </w:pict>
          </mc:Fallback>
        </mc:AlternateContent>
      </w:r>
      <w:r w:rsidR="00816335" w:rsidRPr="00816335">
        <w:rPr>
          <w:noProof/>
        </w:rPr>
        <w:drawing>
          <wp:inline distT="0" distB="0" distL="0" distR="0" wp14:anchorId="66DD6DFE" wp14:editId="57D19086">
            <wp:extent cx="6096528" cy="383319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528" cy="3833192"/>
                    </a:xfrm>
                    <a:prstGeom prst="rect">
                      <a:avLst/>
                    </a:prstGeom>
                  </pic:spPr>
                </pic:pic>
              </a:graphicData>
            </a:graphic>
          </wp:inline>
        </w:drawing>
      </w:r>
      <w:r w:rsidR="00816335">
        <w:br/>
        <w:t xml:space="preserve">and give it a decent name like e.g. </w:t>
      </w:r>
      <w:r w:rsidR="00816335" w:rsidRPr="00816335">
        <w:rPr>
          <w:rFonts w:ascii="Courier New" w:hAnsi="Courier New" w:cs="Courier New"/>
        </w:rPr>
        <w:t>GhostSplitUDOP_0_4</w:t>
      </w:r>
      <w:r w:rsidR="00816335">
        <w:rPr>
          <w:rFonts w:ascii="Courier New" w:hAnsi="Courier New" w:cs="Courier New"/>
        </w:rPr>
        <w:t>.</w:t>
      </w:r>
    </w:p>
    <w:p w14:paraId="4043E000" w14:textId="59BE1016" w:rsidR="00816335" w:rsidRDefault="00816335" w:rsidP="00C47828">
      <w:pPr>
        <w:pStyle w:val="Listenabsatz"/>
        <w:numPr>
          <w:ilvl w:val="0"/>
          <w:numId w:val="3"/>
        </w:numPr>
      </w:pPr>
      <w:r>
        <w:rPr>
          <w:noProof/>
        </w:rPr>
        <mc:AlternateContent>
          <mc:Choice Requires="wpi">
            <w:drawing>
              <wp:anchor distT="0" distB="0" distL="114300" distR="114300" simplePos="0" relativeHeight="251663359" behindDoc="0" locked="0" layoutInCell="1" allowOverlap="1" wp14:anchorId="6B7BFBE6" wp14:editId="64BB435F">
                <wp:simplePos x="0" y="0"/>
                <wp:positionH relativeFrom="column">
                  <wp:posOffset>5266020</wp:posOffset>
                </wp:positionH>
                <wp:positionV relativeFrom="paragraph">
                  <wp:posOffset>948140</wp:posOffset>
                </wp:positionV>
                <wp:extent cx="785160" cy="374040"/>
                <wp:effectExtent l="38100" t="38100" r="34290" b="45085"/>
                <wp:wrapNone/>
                <wp:docPr id="28" name="Freihand 28"/>
                <wp:cNvGraphicFramePr/>
                <a:graphic xmlns:a="http://schemas.openxmlformats.org/drawingml/2006/main">
                  <a:graphicData uri="http://schemas.microsoft.com/office/word/2010/wordprocessingInk">
                    <w14:contentPart bwMode="auto" r:id="rId28">
                      <w14:nvContentPartPr>
                        <w14:cNvContentPartPr/>
                      </w14:nvContentPartPr>
                      <w14:xfrm>
                        <a:off x="0" y="0"/>
                        <a:ext cx="785160" cy="374040"/>
                      </w14:xfrm>
                    </w14:contentPart>
                  </a:graphicData>
                </a:graphic>
              </wp:anchor>
            </w:drawing>
          </mc:Choice>
          <mc:Fallback>
            <w:pict>
              <v:shape w14:anchorId="5D75F6CE" id="Freihand 28" o:spid="_x0000_s1026" type="#_x0000_t75" style="position:absolute;margin-left:413.95pt;margin-top:73.95pt;width:63.2pt;height:30.85pt;z-index:2516633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">
                <v:imagedata r:id="rId29" o:title=""/>
              </v:shape>
            </w:pict>
          </mc:Fallback>
        </mc:AlternateContent>
      </w:r>
      <w:r>
        <w:t>You click on “User-Defined” and “Apply”, and move to the newly appeared “User-Defined” tab. There, the predefined example UDOP is set:</w:t>
      </w:r>
      <w:r>
        <w:br/>
      </w:r>
      <w:r w:rsidRPr="00816335">
        <w:rPr>
          <w:noProof/>
        </w:rPr>
        <w:drawing>
          <wp:inline distT="0" distB="0" distL="0" distR="0" wp14:anchorId="428B8CA1" wp14:editId="7E9EE78F">
            <wp:extent cx="5700254" cy="3482642"/>
            <wp:effectExtent l="0" t="0" r="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0254" cy="3482642"/>
                    </a:xfrm>
                    <a:prstGeom prst="rect">
                      <a:avLst/>
                    </a:prstGeom>
                  </pic:spPr>
                </pic:pic>
              </a:graphicData>
            </a:graphic>
          </wp:inline>
        </w:drawing>
      </w:r>
    </w:p>
    <w:p w14:paraId="24B5FBAE" w14:textId="27F1983C" w:rsidR="00816335" w:rsidRDefault="00816335" w:rsidP="00C47828">
      <w:pPr>
        <w:pStyle w:val="Listenabsatz"/>
        <w:numPr>
          <w:ilvl w:val="0"/>
          <w:numId w:val="3"/>
        </w:numPr>
      </w:pPr>
      <w:r>
        <w:lastRenderedPageBreak/>
        <w:t xml:space="preserve">You click the “Load” button, navigate to the </w:t>
      </w:r>
      <w:r w:rsidRPr="002F1506">
        <w:rPr>
          <w:rFonts w:ascii="Courier New" w:hAnsi="Courier New" w:cs="Courier New"/>
        </w:rPr>
        <w:t>GhostSplitUDOP.dll</w:t>
      </w:r>
      <w:r>
        <w:t xml:space="preserve"> file and load it.:</w:t>
      </w:r>
      <w:r>
        <w:br/>
      </w:r>
      <w:r w:rsidRPr="00816335">
        <w:rPr>
          <w:noProof/>
        </w:rPr>
        <w:drawing>
          <wp:inline distT="0" distB="0" distL="0" distR="0" wp14:anchorId="75E1759C" wp14:editId="6569D3DC">
            <wp:extent cx="3497883" cy="3322608"/>
            <wp:effectExtent l="0" t="0" r="762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7883" cy="3322608"/>
                    </a:xfrm>
                    <a:prstGeom prst="rect">
                      <a:avLst/>
                    </a:prstGeom>
                  </pic:spPr>
                </pic:pic>
              </a:graphicData>
            </a:graphic>
          </wp:inline>
        </w:drawing>
      </w:r>
    </w:p>
    <w:p w14:paraId="28011F7E" w14:textId="374408E7" w:rsidR="009F39D6" w:rsidRDefault="009F39D6" w:rsidP="009F39D6">
      <w:pPr>
        <w:pStyle w:val="Listenabsatz"/>
        <w:numPr>
          <w:ilvl w:val="0"/>
          <w:numId w:val="3"/>
        </w:numPr>
      </w:pPr>
      <w:r>
        <w:rPr>
          <w:noProof/>
        </w:rPr>
        <mc:AlternateContent>
          <mc:Choice Requires="wpi">
            <w:drawing>
              <wp:anchor distT="0" distB="0" distL="114300" distR="114300" simplePos="0" relativeHeight="251664383" behindDoc="0" locked="0" layoutInCell="1" allowOverlap="1" wp14:anchorId="21A6A0DA" wp14:editId="500522C4">
                <wp:simplePos x="0" y="0"/>
                <wp:positionH relativeFrom="column">
                  <wp:posOffset>537915</wp:posOffset>
                </wp:positionH>
                <wp:positionV relativeFrom="paragraph">
                  <wp:posOffset>3149000</wp:posOffset>
                </wp:positionV>
                <wp:extent cx="1449000" cy="574200"/>
                <wp:effectExtent l="38100" t="57150" r="56515" b="54610"/>
                <wp:wrapNone/>
                <wp:docPr id="34" name="Freihand 34"/>
                <wp:cNvGraphicFramePr/>
                <a:graphic xmlns:a="http://schemas.openxmlformats.org/drawingml/2006/main">
                  <a:graphicData uri="http://schemas.microsoft.com/office/word/2010/wordprocessingInk">
                    <w14:contentPart bwMode="auto" r:id="rId32">
                      <w14:nvContentPartPr>
                        <w14:cNvContentPartPr/>
                      </w14:nvContentPartPr>
                      <w14:xfrm>
                        <a:off x="0" y="0"/>
                        <a:ext cx="1449000" cy="574200"/>
                      </w14:xfrm>
                    </w14:contentPart>
                  </a:graphicData>
                </a:graphic>
              </wp:anchor>
            </w:drawing>
          </mc:Choice>
          <mc:Fallback>
            <w:pict>
              <v:shape w14:anchorId="121BA744" id="Freihand 34" o:spid="_x0000_s1026" type="#_x0000_t75" style="position:absolute;margin-left:41.65pt;margin-top:247.25pt;width:115.55pt;height:46.6pt;z-index:2516643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">
                <v:imagedata r:id="rId33" o:title=""/>
              </v:shape>
            </w:pict>
          </mc:Fallback>
        </mc:AlternateContent>
      </w:r>
      <w:r>
        <w:t xml:space="preserve">Currently, there is only the simple </w:t>
      </w:r>
      <w:proofErr w:type="spellStart"/>
      <w:r w:rsidRPr="009F39D6">
        <w:rPr>
          <w:rFonts w:ascii="Courier New" w:hAnsi="Courier New" w:cs="Courier New"/>
        </w:rPr>
        <w:t>GhostSplitUDOP</w:t>
      </w:r>
      <w:proofErr w:type="spellEnd"/>
      <w:r>
        <w:t xml:space="preserve"> class available.</w:t>
      </w:r>
      <w:r>
        <w:br/>
        <w:t>Then, the User-Defined tab looks like this:</w:t>
      </w:r>
      <w:r>
        <w:br/>
      </w:r>
      <w:r w:rsidRPr="009F39D6">
        <w:rPr>
          <w:noProof/>
        </w:rPr>
        <w:drawing>
          <wp:inline distT="0" distB="0" distL="0" distR="0" wp14:anchorId="1FD9E5EC" wp14:editId="055657B8">
            <wp:extent cx="3284505" cy="3269263"/>
            <wp:effectExtent l="0" t="0" r="0" b="762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4505" cy="3269263"/>
                    </a:xfrm>
                    <a:prstGeom prst="rect">
                      <a:avLst/>
                    </a:prstGeom>
                  </pic:spPr>
                </pic:pic>
              </a:graphicData>
            </a:graphic>
          </wp:inline>
        </w:drawing>
      </w:r>
      <w:r>
        <w:br/>
        <w:t xml:space="preserve">You probably want to check the “Probabilistic Ray Split” box, </w:t>
      </w:r>
      <w:r w:rsidR="00AB1300">
        <w:t xml:space="preserve">because this </w:t>
      </w:r>
      <w:r>
        <w:t>is the point of the whole exercise.</w:t>
      </w:r>
    </w:p>
    <w:p w14:paraId="4C1A4CAF" w14:textId="6EADAEED" w:rsidR="009F39D6" w:rsidRDefault="009F39D6" w:rsidP="009F39D6">
      <w:pPr>
        <w:pStyle w:val="Listenabsatz"/>
        <w:numPr>
          <w:ilvl w:val="0"/>
          <w:numId w:val="3"/>
        </w:numPr>
      </w:pPr>
      <w:r>
        <w:lastRenderedPageBreak/>
        <w:t>There is another new tab: The “Parameters” tab, where you can set and get certain parameter values the UDOP has defined:</w:t>
      </w:r>
      <w:r>
        <w:br/>
      </w:r>
      <w:r w:rsidRPr="009F39D6">
        <w:rPr>
          <w:noProof/>
        </w:rPr>
        <w:drawing>
          <wp:inline distT="0" distB="0" distL="0" distR="0" wp14:anchorId="4D54EDC0" wp14:editId="4E31B0CC">
            <wp:extent cx="3604572" cy="3337849"/>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04572" cy="3337849"/>
                    </a:xfrm>
                    <a:prstGeom prst="rect">
                      <a:avLst/>
                    </a:prstGeom>
                  </pic:spPr>
                </pic:pic>
              </a:graphicData>
            </a:graphic>
          </wp:inline>
        </w:drawing>
      </w:r>
    </w:p>
    <w:p w14:paraId="181CAACB" w14:textId="2128F690" w:rsidR="009F39D6" w:rsidRDefault="009F39D6" w:rsidP="009F39D6">
      <w:pPr>
        <w:pStyle w:val="Listenabsatz"/>
        <w:numPr>
          <w:ilvl w:val="0"/>
          <w:numId w:val="3"/>
        </w:numPr>
      </w:pPr>
      <w:r>
        <w:t xml:space="preserve">By default, the surface is 100% refractive, </w:t>
      </w:r>
      <w:proofErr w:type="gramStart"/>
      <w:r>
        <w:t>that’s</w:t>
      </w:r>
      <w:proofErr w:type="gramEnd"/>
      <w:r>
        <w:t xml:space="preserve"> it. It behaves like the LightTools “Transmitted/TIR Rays” default. It refracts one ray with 100% power, except if there is total internal reflection, it reflects one ray with 100% power.</w:t>
      </w:r>
    </w:p>
    <w:p w14:paraId="3B87A710" w14:textId="5D53B6A7" w:rsidR="009F39D6" w:rsidRDefault="009F39D6" w:rsidP="009F39D6">
      <w:pPr>
        <w:pStyle w:val="Listenabsatz"/>
        <w:numPr>
          <w:ilvl w:val="0"/>
          <w:numId w:val="3"/>
        </w:numPr>
      </w:pPr>
      <w:r w:rsidRPr="009F39D6">
        <w:t>You can enter any r</w:t>
      </w:r>
      <w:r>
        <w:t xml:space="preserve">eal number &gt;= 0 and &lt;= 100 (outside this range, LT </w:t>
      </w:r>
      <w:proofErr w:type="gramStart"/>
      <w:r>
        <w:t>says</w:t>
      </w:r>
      <w:proofErr w:type="gramEnd"/>
      <w:r>
        <w:t xml:space="preserve"> “Illegal value” and rejects it). The UDOP adapts the two other values, making sure the total of the power or probability triplet is </w:t>
      </w:r>
      <w:r w:rsidR="001C38AA">
        <w:t xml:space="preserve">always 100%. </w:t>
      </w:r>
    </w:p>
    <w:p w14:paraId="6F930F97" w14:textId="318DBD36" w:rsidR="001C38AA" w:rsidRDefault="001C38AA" w:rsidP="009F39D6">
      <w:pPr>
        <w:pStyle w:val="Listenabsatz"/>
        <w:numPr>
          <w:ilvl w:val="0"/>
          <w:numId w:val="3"/>
        </w:numPr>
      </w:pPr>
      <w:r>
        <w:t>As an example, we take our 0.4% AR coating and set the reflection probability to 20%:</w:t>
      </w:r>
      <w:r>
        <w:br/>
      </w:r>
      <w:r w:rsidRPr="001C38AA">
        <w:rPr>
          <w:noProof/>
        </w:rPr>
        <w:drawing>
          <wp:inline distT="0" distB="0" distL="0" distR="0" wp14:anchorId="575290F0" wp14:editId="158F326A">
            <wp:extent cx="3475021" cy="1988992"/>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5021" cy="1988992"/>
                    </a:xfrm>
                    <a:prstGeom prst="rect">
                      <a:avLst/>
                    </a:prstGeom>
                  </pic:spPr>
                </pic:pic>
              </a:graphicData>
            </a:graphic>
          </wp:inline>
        </w:drawing>
      </w:r>
    </w:p>
    <w:p w14:paraId="02C0F18B" w14:textId="3C90262F" w:rsidR="00670338" w:rsidRDefault="001C38AA" w:rsidP="009F39D6">
      <w:pPr>
        <w:pStyle w:val="Listenabsatz"/>
        <w:numPr>
          <w:ilvl w:val="0"/>
          <w:numId w:val="3"/>
        </w:numPr>
      </w:pPr>
      <w:r>
        <w:t>If you selected all four lens surfaces and followed the instructions, these surfaces now are set to the UDOP. If you created the optical property from scratch, you need to assign the UDOP to these surfaces</w:t>
      </w:r>
      <w:r w:rsidR="00670338">
        <w:t>.</w:t>
      </w:r>
    </w:p>
    <w:p w14:paraId="0115A7C1" w14:textId="77777777" w:rsidR="00670338" w:rsidRDefault="00670338">
      <w:pPr>
        <w:spacing w:after="0"/>
      </w:pPr>
      <w:r>
        <w:br w:type="page"/>
      </w:r>
    </w:p>
    <w:p w14:paraId="0E5A62E2" w14:textId="29405C3D" w:rsidR="001C38AA" w:rsidRDefault="00670338" w:rsidP="009F39D6">
      <w:pPr>
        <w:pStyle w:val="Listenabsatz"/>
        <w:numPr>
          <w:ilvl w:val="0"/>
          <w:numId w:val="3"/>
        </w:numPr>
      </w:pPr>
      <w:r>
        <w:lastRenderedPageBreak/>
        <w:t>Now, with a fan of just 100 rays, all ghost image ray paths involving two reflections appear:</w:t>
      </w:r>
      <w:r>
        <w:br/>
      </w:r>
      <w:r w:rsidRPr="00670338">
        <w:rPr>
          <w:noProof/>
        </w:rPr>
        <w:drawing>
          <wp:inline distT="0" distB="0" distL="0" distR="0" wp14:anchorId="238E61C8" wp14:editId="2849E8E9">
            <wp:extent cx="3863675" cy="2751058"/>
            <wp:effectExtent l="0" t="0" r="381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3675" cy="2751058"/>
                    </a:xfrm>
                    <a:prstGeom prst="rect">
                      <a:avLst/>
                    </a:prstGeom>
                  </pic:spPr>
                </pic:pic>
              </a:graphicData>
            </a:graphic>
          </wp:inline>
        </w:drawing>
      </w:r>
    </w:p>
    <w:p w14:paraId="251F56E5" w14:textId="0B9285C8" w:rsidR="00B469C8" w:rsidRDefault="00B469C8" w:rsidP="00B469C8">
      <w:pPr>
        <w:pStyle w:val="berschrift2"/>
      </w:pPr>
      <w:r>
        <w:t>Adjusting parameters</w:t>
      </w:r>
    </w:p>
    <w:p w14:paraId="3FE9F4CD" w14:textId="010614B0" w:rsidR="00B469C8" w:rsidRDefault="00B469C8" w:rsidP="00916D08">
      <w:r>
        <w:t xml:space="preserve">Refracted, </w:t>
      </w:r>
      <w:proofErr w:type="gramStart"/>
      <w:r>
        <w:t>reflected</w:t>
      </w:r>
      <w:proofErr w:type="gramEnd"/>
      <w:r>
        <w:t xml:space="preserve"> and absorbed power fractions should, of course, be adjusted according to the physical properties you want to model.</w:t>
      </w:r>
    </w:p>
    <w:p w14:paraId="615442CE" w14:textId="3C87DFFE" w:rsidR="00B469C8" w:rsidRPr="004A75F5" w:rsidRDefault="00B469C8" w:rsidP="00916D08">
      <w:r>
        <w:t>For the probabilities, you will probably have to experiment. In most cases, you would leave the termination probability at zero, and balance refraction vs. reflection probability.</w:t>
      </w:r>
      <w:r w:rsidR="004A75F5">
        <w:t xml:space="preserve"> In this example, setting the reflection probability too low (like 1%, close to the reflectivity value of 0.4%) gives you not enough rays in the ghost paths. Setting it too high (like 80%) will result in not enough rays </w:t>
      </w:r>
      <w:proofErr w:type="gramStart"/>
      <w:r w:rsidR="004A75F5">
        <w:t>actually making</w:t>
      </w:r>
      <w:proofErr w:type="gramEnd"/>
      <w:r w:rsidR="004A75F5">
        <w:t xml:space="preserve"> it through the system by any path. I usually start with 50/50.</w:t>
      </w:r>
    </w:p>
    <w:p w14:paraId="65E0678F" w14:textId="1050AE37" w:rsidR="00B469C8" w:rsidRDefault="004A75F5" w:rsidP="004A75F5">
      <w:pPr>
        <w:pStyle w:val="berschrift2"/>
      </w:pPr>
      <w:r>
        <w:t>Where to get it</w:t>
      </w:r>
    </w:p>
    <w:p w14:paraId="41C88CC7" w14:textId="7A2C1C52" w:rsidR="004A75F5" w:rsidRDefault="004A75F5" w:rsidP="00916D08">
      <w:r>
        <w:t xml:space="preserve">This UDOP is available at GitHub, </w:t>
      </w:r>
      <w:hyperlink r:id="rId38" w:history="1">
        <w:r w:rsidRPr="004A75F5">
          <w:rPr>
            <w:rStyle w:val="Hyperlink"/>
          </w:rPr>
          <w:t>https://github.com/JuliusMuschaweck/GhostSplitUDOP</w:t>
        </w:r>
      </w:hyperlink>
      <w:r>
        <w:t>, including the source code and the Visual Studio 2019 project file.</w:t>
      </w:r>
    </w:p>
    <w:p w14:paraId="094779D1" w14:textId="7E99D26C" w:rsidR="004A75F5" w:rsidRPr="00DD3F5A" w:rsidRDefault="004A75F5" w:rsidP="00DD3F5A">
      <w:r>
        <w:t>I</w:t>
      </w:r>
      <w:r w:rsidR="00DD3F5A">
        <w:t xml:space="preserve"> </w:t>
      </w:r>
      <w:r w:rsidR="00DD3F5A">
        <w:t xml:space="preserve">place the </w:t>
      </w:r>
      <w:proofErr w:type="spellStart"/>
      <w:r w:rsidR="00DD3F5A">
        <w:t>GhostSplitUDOP</w:t>
      </w:r>
      <w:proofErr w:type="spellEnd"/>
      <w:r w:rsidR="00DD3F5A">
        <w:t xml:space="preserve"> project into the public domain under Creative Commons Zero, CC0 1.0.</w:t>
      </w:r>
      <w:r w:rsidR="00DD3F5A">
        <w:t xml:space="preserve"> </w:t>
      </w:r>
      <w:r w:rsidR="00DD3F5A">
        <w:t xml:space="preserve">To view a copy of this license, visit </w:t>
      </w:r>
      <w:r w:rsidR="00DD3F5A">
        <w:t>h</w:t>
      </w:r>
      <w:r w:rsidR="00DD3F5A">
        <w:t>ttps://creativecommons.org/publicdomain/zero/1.0</w:t>
      </w:r>
      <w:r w:rsidR="00DD3F5A">
        <w:t xml:space="preserve"> </w:t>
      </w:r>
    </w:p>
    <w:p w14:paraId="0E5584B9" w14:textId="0D613950" w:rsidR="000E0763" w:rsidRDefault="000E0763" w:rsidP="00916D08">
      <w:r>
        <w:t>I hope this helps you to analyze ghost images and stray light a little easier.</w:t>
      </w:r>
    </w:p>
    <w:p w14:paraId="50B4CE32" w14:textId="434377BE" w:rsidR="000E0763" w:rsidRDefault="000E0763" w:rsidP="00916D08">
      <w:r>
        <w:t xml:space="preserve">Please feel free to give me feedback at </w:t>
      </w:r>
      <w:hyperlink r:id="rId39" w:history="1">
        <w:r w:rsidRPr="003D3406">
          <w:rPr>
            <w:rStyle w:val="Hyperlink"/>
          </w:rPr>
          <w:t>julius@jmoptics.de</w:t>
        </w:r>
      </w:hyperlink>
    </w:p>
    <w:p w14:paraId="63827E4C" w14:textId="77777777" w:rsidR="009251E2" w:rsidRPr="002C277C" w:rsidRDefault="009251E2" w:rsidP="00BF5A95"/>
    <w:p w14:paraId="203425C5" w14:textId="35404110" w:rsidR="002C277C" w:rsidRDefault="002C277C" w:rsidP="00BF5A95">
      <w:r>
        <w:t xml:space="preserve">Gauting, </w:t>
      </w:r>
      <w:r w:rsidR="00293C29">
        <w:t>May 14, 2020</w:t>
      </w:r>
    </w:p>
    <w:p w14:paraId="0B99A939" w14:textId="77777777" w:rsidR="002C277C" w:rsidRDefault="002C277C" w:rsidP="00BF5A95"/>
    <w:p w14:paraId="20FD9B18" w14:textId="77777777" w:rsidR="002C277C" w:rsidRDefault="002C277C" w:rsidP="00BF5A95"/>
    <w:p w14:paraId="3C33A1B7" w14:textId="77777777" w:rsidR="002C277C" w:rsidRDefault="002C277C" w:rsidP="00BF5A95"/>
    <w:p w14:paraId="23CFB396" w14:textId="77777777" w:rsidR="002C277C" w:rsidRPr="002C277C" w:rsidRDefault="002C277C" w:rsidP="00BF5A95">
      <w:r>
        <w:t>Julius Muschaweck</w:t>
      </w:r>
    </w:p>
    <w:sectPr w:rsidR="002C277C" w:rsidRPr="002C277C" w:rsidSect="009251E2">
      <w:headerReference w:type="default" r:id="rId40"/>
      <w:footerReference w:type="default" r:id="rId41"/>
      <w:footerReference w:type="first" r:id="rId42"/>
      <w:type w:val="continuous"/>
      <w:pgSz w:w="11907" w:h="16840" w:code="9"/>
      <w:pgMar w:top="1417" w:right="1134" w:bottom="1418" w:left="1134" w:header="720" w:footer="81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327E3" w14:textId="77777777" w:rsidR="007B1161" w:rsidRDefault="007B1161" w:rsidP="00FB182D">
      <w:r>
        <w:separator/>
      </w:r>
    </w:p>
  </w:endnote>
  <w:endnote w:type="continuationSeparator" w:id="0">
    <w:p w14:paraId="5CBD1AEC" w14:textId="77777777" w:rsidR="007B1161" w:rsidRDefault="007B1161" w:rsidP="00FB1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59683"/>
      <w:docPartObj>
        <w:docPartGallery w:val="Page Numbers (Bottom of Page)"/>
        <w:docPartUnique/>
      </w:docPartObj>
    </w:sdtPr>
    <w:sdtEndPr/>
    <w:sdtContent>
      <w:p w14:paraId="4F7F56ED" w14:textId="77777777" w:rsidR="000F5128" w:rsidRPr="009251E2" w:rsidRDefault="009251E2" w:rsidP="009251E2">
        <w:pPr>
          <w:pStyle w:val="Fuzeile"/>
          <w:jc w:val="center"/>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6DF5" w14:textId="77777777" w:rsidR="009251E2" w:rsidRPr="009251E2" w:rsidRDefault="009251E2" w:rsidP="009251E2">
    <w:pPr>
      <w:pStyle w:val="Fuzeile"/>
      <w:jc w:val="center"/>
      <w:rPr>
        <w:sz w:val="16"/>
        <w:szCs w:val="16"/>
      </w:rPr>
    </w:pPr>
    <w:r w:rsidRPr="00E54A7B">
      <w:rPr>
        <w:sz w:val="16"/>
        <w:szCs w:val="16"/>
        <w:lang w:val="de-DE"/>
      </w:rPr>
      <w:t xml:space="preserve">Julius Muschaweck       JMO GmbH       Zugspitzstr. </w:t>
    </w:r>
    <w:r w:rsidRPr="002C277C">
      <w:rPr>
        <w:sz w:val="16"/>
        <w:szCs w:val="16"/>
      </w:rPr>
      <w:t xml:space="preserve">66, 82131 Gauting, Germany       </w:t>
    </w:r>
    <w:r w:rsidRPr="002C277C">
      <w:rPr>
        <w:sz w:val="16"/>
        <w:szCs w:val="16"/>
      </w:rPr>
      <w:sym w:font="Wingdings" w:char="F028"/>
    </w:r>
    <w:r w:rsidRPr="002C277C">
      <w:rPr>
        <w:sz w:val="16"/>
        <w:szCs w:val="16"/>
      </w:rPr>
      <w:t>+49 89 89340203       julius@jmoptics.de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F759A" w14:textId="77777777" w:rsidR="007B1161" w:rsidRDefault="007B1161" w:rsidP="00FB182D">
      <w:r>
        <w:separator/>
      </w:r>
    </w:p>
  </w:footnote>
  <w:footnote w:type="continuationSeparator" w:id="0">
    <w:p w14:paraId="07BF95E2" w14:textId="77777777" w:rsidR="007B1161" w:rsidRDefault="007B1161" w:rsidP="00FB1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7ADFA" w14:textId="77777777" w:rsidR="009251E2" w:rsidRDefault="006B33C2">
    <w:pPr>
      <w:pStyle w:val="Kopfzeile"/>
    </w:pPr>
    <w:r>
      <w:rPr>
        <w:noProof/>
        <w:sz w:val="36"/>
      </w:rPr>
      <w:drawing>
        <wp:anchor distT="0" distB="0" distL="114300" distR="114300" simplePos="0" relativeHeight="251659264" behindDoc="0" locked="0" layoutInCell="1" allowOverlap="1" wp14:anchorId="7237C130" wp14:editId="5FFB3FE1">
          <wp:simplePos x="0" y="0"/>
          <wp:positionH relativeFrom="column">
            <wp:posOffset>5979747</wp:posOffset>
          </wp:positionH>
          <wp:positionV relativeFrom="page">
            <wp:posOffset>355181</wp:posOffset>
          </wp:positionV>
          <wp:extent cx="489600" cy="432000"/>
          <wp:effectExtent l="0" t="0" r="5715" b="635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9600" cy="43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2465"/>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7475702"/>
    <w:multiLevelType w:val="hybridMultilevel"/>
    <w:tmpl w:val="67F8E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B628ED"/>
    <w:multiLevelType w:val="hybridMultilevel"/>
    <w:tmpl w:val="88D4BE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hideSpellingErrors/>
  <w:hideGrammaticalErrors/>
  <w:proofState w:spelling="clean" w:grammar="clean"/>
  <w:attachedTemplate r:id="rId1"/>
  <w:defaultTabStop w:val="709"/>
  <w:hyphenationZone w:val="425"/>
  <w:doNotHyphenateCaps/>
  <w:drawingGridHorizontalSpacing w:val="110"/>
  <w:drawingGridVerticalSpacing w:val="299"/>
  <w:displayHorizont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FC"/>
    <w:rsid w:val="00010D80"/>
    <w:rsid w:val="00023E92"/>
    <w:rsid w:val="00045F96"/>
    <w:rsid w:val="000A633C"/>
    <w:rsid w:val="000E0763"/>
    <w:rsid w:val="000F0EC1"/>
    <w:rsid w:val="000F5128"/>
    <w:rsid w:val="00114D1B"/>
    <w:rsid w:val="001172A8"/>
    <w:rsid w:val="00126740"/>
    <w:rsid w:val="0013307F"/>
    <w:rsid w:val="00137263"/>
    <w:rsid w:val="001B40D6"/>
    <w:rsid w:val="001C38AA"/>
    <w:rsid w:val="00235FFB"/>
    <w:rsid w:val="00264A4C"/>
    <w:rsid w:val="00293C29"/>
    <w:rsid w:val="002C277C"/>
    <w:rsid w:val="002F1506"/>
    <w:rsid w:val="00317EEA"/>
    <w:rsid w:val="00431980"/>
    <w:rsid w:val="0044189F"/>
    <w:rsid w:val="004436C2"/>
    <w:rsid w:val="00482495"/>
    <w:rsid w:val="00485978"/>
    <w:rsid w:val="004939B0"/>
    <w:rsid w:val="004A75F5"/>
    <w:rsid w:val="00537B36"/>
    <w:rsid w:val="005A35BC"/>
    <w:rsid w:val="005A6C56"/>
    <w:rsid w:val="006539EB"/>
    <w:rsid w:val="00670338"/>
    <w:rsid w:val="006B33C2"/>
    <w:rsid w:val="006E450F"/>
    <w:rsid w:val="00780222"/>
    <w:rsid w:val="00792FFE"/>
    <w:rsid w:val="007B1161"/>
    <w:rsid w:val="00816335"/>
    <w:rsid w:val="00834CED"/>
    <w:rsid w:val="00857717"/>
    <w:rsid w:val="008669EC"/>
    <w:rsid w:val="008A60EA"/>
    <w:rsid w:val="008E31FC"/>
    <w:rsid w:val="00916D08"/>
    <w:rsid w:val="009251E2"/>
    <w:rsid w:val="009B7F39"/>
    <w:rsid w:val="009D3595"/>
    <w:rsid w:val="009F39D6"/>
    <w:rsid w:val="00A27811"/>
    <w:rsid w:val="00A31B40"/>
    <w:rsid w:val="00A32DB5"/>
    <w:rsid w:val="00A41A93"/>
    <w:rsid w:val="00A57846"/>
    <w:rsid w:val="00A83FFF"/>
    <w:rsid w:val="00AB1300"/>
    <w:rsid w:val="00B03CDE"/>
    <w:rsid w:val="00B13565"/>
    <w:rsid w:val="00B469C8"/>
    <w:rsid w:val="00BA6B83"/>
    <w:rsid w:val="00BA6C16"/>
    <w:rsid w:val="00BF5A95"/>
    <w:rsid w:val="00C1747A"/>
    <w:rsid w:val="00C4664D"/>
    <w:rsid w:val="00C9248C"/>
    <w:rsid w:val="00C93F1B"/>
    <w:rsid w:val="00DA31A8"/>
    <w:rsid w:val="00DD3F5A"/>
    <w:rsid w:val="00E54A7B"/>
    <w:rsid w:val="00E55BA7"/>
    <w:rsid w:val="00EA7F71"/>
    <w:rsid w:val="00EF7D57"/>
    <w:rsid w:val="00F67D71"/>
    <w:rsid w:val="00F71AC3"/>
    <w:rsid w:val="00FA6D4B"/>
    <w:rsid w:val="00FB182D"/>
    <w:rsid w:val="00FC0557"/>
    <w:rsid w:val="00FC41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6A2EC"/>
  <w15:chartTrackingRefBased/>
  <w15:docId w15:val="{2CCE1D67-C7EE-48B6-AC77-D01795578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182D"/>
    <w:pPr>
      <w:spacing w:after="120"/>
    </w:pPr>
    <w:rPr>
      <w:rFonts w:ascii="Open Sans" w:hAnsi="Open Sans" w:cs="Open Sans"/>
      <w:sz w:val="22"/>
      <w:szCs w:val="22"/>
      <w:lang w:val="en-US"/>
    </w:rPr>
  </w:style>
  <w:style w:type="paragraph" w:styleId="berschrift1">
    <w:name w:val="heading 1"/>
    <w:basedOn w:val="Standard"/>
    <w:next w:val="Standard"/>
    <w:qFormat/>
    <w:rsid w:val="002C277C"/>
    <w:pPr>
      <w:spacing w:before="240"/>
      <w:outlineLvl w:val="0"/>
    </w:pPr>
    <w:rPr>
      <w:sz w:val="40"/>
      <w:szCs w:val="40"/>
    </w:rPr>
  </w:style>
  <w:style w:type="paragraph" w:styleId="berschrift2">
    <w:name w:val="heading 2"/>
    <w:basedOn w:val="berschrift1"/>
    <w:next w:val="Standard"/>
    <w:qFormat/>
    <w:rsid w:val="002C277C"/>
    <w:pPr>
      <w:outlineLvl w:val="1"/>
    </w:pPr>
    <w:rPr>
      <w:sz w:val="32"/>
    </w:rPr>
  </w:style>
  <w:style w:type="paragraph" w:styleId="berschrift3">
    <w:name w:val="heading 3"/>
    <w:basedOn w:val="Standard"/>
    <w:next w:val="Standard"/>
    <w:qFormat/>
    <w:rsid w:val="002C277C"/>
    <w:pPr>
      <w:outlineLvl w:val="2"/>
    </w:pPr>
    <w:rPr>
      <w:sz w:val="28"/>
    </w:rPr>
  </w:style>
  <w:style w:type="paragraph" w:styleId="berschrift4">
    <w:name w:val="heading 4"/>
    <w:basedOn w:val="Standard"/>
    <w:next w:val="Standardeinzug"/>
    <w:qFormat/>
    <w:pPr>
      <w:ind w:left="360"/>
      <w:outlineLvl w:val="3"/>
    </w:pPr>
    <w:rPr>
      <w:sz w:val="24"/>
      <w:u w:val="single"/>
    </w:rPr>
  </w:style>
  <w:style w:type="paragraph" w:styleId="berschrift5">
    <w:name w:val="heading 5"/>
    <w:basedOn w:val="Standard"/>
    <w:next w:val="Standardeinzug"/>
    <w:qFormat/>
    <w:pPr>
      <w:ind w:left="720"/>
      <w:outlineLvl w:val="4"/>
    </w:pPr>
    <w:rPr>
      <w:b/>
      <w:sz w:val="20"/>
    </w:rPr>
  </w:style>
  <w:style w:type="paragraph" w:styleId="berschrift6">
    <w:name w:val="heading 6"/>
    <w:basedOn w:val="Standard"/>
    <w:next w:val="Standardeinzug"/>
    <w:qFormat/>
    <w:pPr>
      <w:ind w:left="720"/>
      <w:outlineLvl w:val="5"/>
    </w:pPr>
    <w:rPr>
      <w:sz w:val="20"/>
      <w:u w:val="single"/>
    </w:rPr>
  </w:style>
  <w:style w:type="paragraph" w:styleId="berschrift7">
    <w:name w:val="heading 7"/>
    <w:basedOn w:val="Standard"/>
    <w:next w:val="Standardeinzug"/>
    <w:qFormat/>
    <w:pPr>
      <w:ind w:left="720"/>
      <w:outlineLvl w:val="6"/>
    </w:pPr>
    <w:rPr>
      <w:i/>
      <w:sz w:val="20"/>
    </w:rPr>
  </w:style>
  <w:style w:type="paragraph" w:styleId="berschrift8">
    <w:name w:val="heading 8"/>
    <w:basedOn w:val="Standard"/>
    <w:next w:val="Standardeinzug"/>
    <w:qFormat/>
    <w:pPr>
      <w:ind w:left="720"/>
      <w:outlineLvl w:val="7"/>
    </w:pPr>
    <w:rPr>
      <w:i/>
      <w:sz w:val="20"/>
    </w:rPr>
  </w:style>
  <w:style w:type="paragraph" w:styleId="berschrift9">
    <w:name w:val="heading 9"/>
    <w:basedOn w:val="Standard"/>
    <w:next w:val="Standardeinzug"/>
    <w:qFormat/>
    <w:pPr>
      <w:ind w:left="720"/>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emiHidden/>
    <w:pPr>
      <w:ind w:left="720"/>
    </w:pPr>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link w:val="KopfzeileZchn"/>
    <w:uiPriority w:val="99"/>
    <w:pPr>
      <w:widowControl w:val="0"/>
      <w:jc w:val="center"/>
    </w:pPr>
    <w:rPr>
      <w:rFonts w:ascii="Arial" w:hAnsi="Arial"/>
      <w:sz w:val="28"/>
    </w:rPr>
  </w:style>
  <w:style w:type="character" w:styleId="Funotenzeichen">
    <w:name w:val="footnote reference"/>
    <w:basedOn w:val="Absatz-Standardschriftart"/>
    <w:semiHidden/>
    <w:rPr>
      <w:position w:val="6"/>
      <w:sz w:val="16"/>
    </w:rPr>
  </w:style>
  <w:style w:type="paragraph" w:styleId="Funotentext">
    <w:name w:val="footnote text"/>
    <w:basedOn w:val="Standard"/>
    <w:semiHidden/>
    <w:rPr>
      <w:sz w:val="20"/>
    </w:rPr>
  </w:style>
  <w:style w:type="character" w:styleId="Hyperlink">
    <w:name w:val="Hyperlink"/>
    <w:basedOn w:val="Absatz-Standardschriftart"/>
    <w:uiPriority w:val="99"/>
    <w:unhideWhenUsed/>
    <w:rsid w:val="00BA6C16"/>
    <w:rPr>
      <w:color w:val="0563C1" w:themeColor="hyperlink"/>
      <w:u w:val="single"/>
    </w:rPr>
  </w:style>
  <w:style w:type="character" w:styleId="NichtaufgelsteErwhnung">
    <w:name w:val="Unresolved Mention"/>
    <w:basedOn w:val="Absatz-Standardschriftart"/>
    <w:uiPriority w:val="99"/>
    <w:semiHidden/>
    <w:unhideWhenUsed/>
    <w:rsid w:val="00BA6C16"/>
    <w:rPr>
      <w:color w:val="605E5C"/>
      <w:shd w:val="clear" w:color="auto" w:fill="E1DFDD"/>
    </w:rPr>
  </w:style>
  <w:style w:type="paragraph" w:styleId="Sprechblasentext">
    <w:name w:val="Balloon Text"/>
    <w:basedOn w:val="Standard"/>
    <w:link w:val="SprechblasentextZchn"/>
    <w:uiPriority w:val="99"/>
    <w:semiHidden/>
    <w:unhideWhenUsed/>
    <w:rsid w:val="001172A8"/>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172A8"/>
    <w:rPr>
      <w:rFonts w:ascii="Segoe UI" w:hAnsi="Segoe UI" w:cs="Segoe UI"/>
      <w:sz w:val="18"/>
      <w:szCs w:val="18"/>
    </w:rPr>
  </w:style>
  <w:style w:type="paragraph" w:styleId="Titel">
    <w:name w:val="Title"/>
    <w:basedOn w:val="Standard"/>
    <w:next w:val="Standard"/>
    <w:link w:val="TitelZchn"/>
    <w:uiPriority w:val="10"/>
    <w:qFormat/>
    <w:rsid w:val="00FB182D"/>
    <w:pPr>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FB182D"/>
    <w:rPr>
      <w:rFonts w:ascii="Open Sans" w:eastAsiaTheme="majorEastAsia" w:hAnsi="Open Sans" w:cs="Open Sans"/>
      <w:spacing w:val="-10"/>
      <w:kern w:val="28"/>
      <w:sz w:val="56"/>
      <w:szCs w:val="56"/>
      <w:lang w:val="en-US"/>
    </w:rPr>
  </w:style>
  <w:style w:type="paragraph" w:styleId="Listenabsatz">
    <w:name w:val="List Paragraph"/>
    <w:basedOn w:val="Standard"/>
    <w:uiPriority w:val="34"/>
    <w:qFormat/>
    <w:rsid w:val="00C9248C"/>
    <w:pPr>
      <w:ind w:left="720"/>
      <w:contextualSpacing/>
    </w:pPr>
  </w:style>
  <w:style w:type="character" w:customStyle="1" w:styleId="KopfzeileZchn">
    <w:name w:val="Kopfzeile Zchn"/>
    <w:basedOn w:val="Absatz-Standardschriftart"/>
    <w:link w:val="Kopfzeile"/>
    <w:uiPriority w:val="99"/>
    <w:rsid w:val="009251E2"/>
    <w:rPr>
      <w:rFonts w:ascii="Arial" w:hAnsi="Arial" w:cs="Open Sans"/>
      <w:sz w:val="28"/>
      <w:szCs w:val="22"/>
      <w:lang w:val="en-US"/>
    </w:rPr>
  </w:style>
  <w:style w:type="character" w:customStyle="1" w:styleId="FuzeileZchn">
    <w:name w:val="Fußzeile Zchn"/>
    <w:basedOn w:val="Absatz-Standardschriftart"/>
    <w:link w:val="Fuzeile"/>
    <w:uiPriority w:val="99"/>
    <w:rsid w:val="009251E2"/>
    <w:rPr>
      <w:rFonts w:ascii="Open Sans" w:hAnsi="Open Sans" w:cs="Open San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279232">
      <w:bodyDiv w:val="1"/>
      <w:marLeft w:val="0"/>
      <w:marRight w:val="0"/>
      <w:marTop w:val="0"/>
      <w:marBottom w:val="0"/>
      <w:divBdr>
        <w:top w:val="none" w:sz="0" w:space="0" w:color="auto"/>
        <w:left w:val="none" w:sz="0" w:space="0" w:color="auto"/>
        <w:bottom w:val="none" w:sz="0" w:space="0" w:color="auto"/>
        <w:right w:val="none" w:sz="0" w:space="0" w:color="auto"/>
      </w:divBdr>
    </w:div>
    <w:div w:id="169981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00.png"/><Relationship Id="rId39" Type="http://schemas.openxmlformats.org/officeDocument/2006/relationships/hyperlink" Target="mailto:julius@jmoptics.de" TargetMode="Externa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8.png"/><Relationship Id="rId29" Type="http://schemas.openxmlformats.org/officeDocument/2006/relationships/image" Target="media/image120.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customXml" Target="ink/ink8.xml"/><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image" Target="media/image10.png"/><Relationship Id="rId28" Type="http://schemas.openxmlformats.org/officeDocument/2006/relationships/customXml" Target="ink/ink7.xml"/><Relationship Id="rId36" Type="http://schemas.openxmlformats.org/officeDocument/2006/relationships/image" Target="media/image18.png"/><Relationship Id="rId10" Type="http://schemas.openxmlformats.org/officeDocument/2006/relationships/customXml" Target="ink/ink1.xml"/><Relationship Id="rId19"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customXml" Target="ink/ink5.xm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ntTable" Target="fontTable.xml"/><Relationship Id="rId8" Type="http://schemas.openxmlformats.org/officeDocument/2006/relationships/hyperlink" Target="https://creativecommons.org/publicdomain/zero/1.0" TargetMode="External"/><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customXml" Target="ink/ink6.xml"/><Relationship Id="rId33" Type="http://schemas.openxmlformats.org/officeDocument/2006/relationships/image" Target="media/image15.png"/><Relationship Id="rId38" Type="http://schemas.openxmlformats.org/officeDocument/2006/relationships/hyperlink" Target="https://github.com/JuliusMuschaweck/GhostSplitUD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Documents\Vorlagen\JMO-Report.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4T08:49:37.500"/>
    </inkml:context>
    <inkml:brush xml:id="br0">
      <inkml:brushProperty name="width" value="0.05" units="cm"/>
      <inkml:brushProperty name="height" value="0.05" units="cm"/>
      <inkml:brushProperty name="color" value="#F6630D"/>
    </inkml:brush>
  </inkml:definitions>
  <inkml:trace contextRef="#ctx0" brushRef="#br0">108 84 1096,'0'0'1294,"0"0"-621,0 0-394,0 0-64,-9 0 7717,-30 2-6890,36-3-984,0 1 0,0-1 0,0 1 0,0 0 0,0 0 0,0 0 0,0 1 0,0-1 0,0 1 0,0 0 0,0 0 0,0 0 0,0 0 0,-2 1-58,3 0-24,1 0 0,0 0 1,0 0-1,-1 0 0,1 0 0,0 1 0,1-1 0,-1 0 0,0 0 0,1 1 1,-1-1-1,1 0 0,0 1 0,-1-1 0,1 1 0,1-1 0,-1 0 0,0 3 24,2 2-15,0-1 0,1 1 0,-1 0 0,1-1 0,0 1 0,1-1 0,0 0 0,0 0 0,0 0 0,1-1 0,-1 0 0,1 1 0,5 2 15,20 27-43,-27-30 137,0-1 1,0 1-1,-1 0 0,1 0 1,-1 0-1,0 0 1,-1 0-1,1 0 1,-1 0-1,0 1 1,0-1-1,0 1 0,-1-1 1,0 0-1,0 3-94,-1-6 40,1 1-1,-1-1 1,0 0-1,0 0 1,0 1-1,0-1 1,0 0-1,-1 0 1,1 0-1,0 0 1,-1 0-1,0-1 1,1 1-1,-1 0 1,0-1-1,0 1 1,0-1-1,0 0 1,0 1-1,0-1 1,0 0-1,-1 0 1,1 0-1,0-1 1,-1 1-1,1-1 1,0 1-1,-1-1 1,1 0-1,-1 0 1,1 0-1,0 0 0,-1 0 1,-1-1-40,-3 2-303,-21-4-576,28 3 657,-1-1 0,0 1-1,1 0 1,-1-1 0,0 1-1,1 0 1,-1-1 0,1 1-1,-1-1 1,1 1 0,-1-1-1,1 0 1,-1 1 0,1-1-1,0 1 1,-1-1 0,1 0-1,0 1 1,-1-1 0,1 0-1,0 1 1,0-1 0,0 0-1,0 0 1,0 1 0,-1-1-1,1 0 1,1 0 0,-1 1-1,0-1 1,0 0 0,0 1-1,0-1 1,0 0 0,1 0 222,1-6-3990</inkml:trace>
  <inkml:trace contextRef="#ctx0" brushRef="#br0" timeOffset="541.89">172 18 1464,'0'0'1517,"0"0"-584,0 0-187,0 0 138,0 0-19,0 0-106,0 0-43,5 30 3177,3 67-2090,-7-70-1727,1 1 0,4 21-76,8 35 837,-10-56-2681,-2-21-5961,-2-21 3917</inkml:trace>
  <inkml:trace contextRef="#ctx0" brushRef="#br0" timeOffset="876.93">123 168 4705,'0'0'4081,"0"0"-2985,0 0-144,0 0 225,0 0-89,0 0-552,0 0-496,0 0-40,5 0-120,4 0 120,2 0 96,0 2 32,3-1-128,-3 1-120,6 1-680,0 0-665,-3 0-911,-6-2-913</inkml:trace>
  <inkml:trace contextRef="#ctx0" brushRef="#br0" timeOffset="1924.85">405 242 704,'0'0'2955,"0"0"-927,0 0-656,0 0-231,0 0-191,0 0-217,-39-5 3296,36 6-4005,0-1 0,0 1 0,0 0 0,0 0 0,1 0 0,-1 0 0,0 1 0,0-1 0,1 1 0,-1 0 0,1-1 0,0 1 0,-1 0 0,1 0 0,0 1 0,0-1 0,0 0 0,1 1 0,-1-1 0,0 1 0,1-1 0,0 1 0,-1 0 0,1 0 0,0 0 0,1 0 0,-1-1 0,0 2-24,-2 8-136,0 1 0,0-1 0,1 1 0,0 0 0,1 13 136,1-26-38,0 1-1,0-1 0,0 1 1,1-1-1,-1 0 0,0 1 1,0-1-1,0 1 0,0-1 1,1 1-1,-1-1 0,0 0 1,0 1-1,1-1 1,-1 1-1,0-1 0,1 0 1,-1 1-1,0-1 0,1 0 1,-1 0-1,0 1 0,1-1 1,-1 0-1,1 0 0,-1 0 1,0 1-1,1-1 0,-1 0 1,1 0-1,-1 0 0,1 0 1,-1 0-1,1 0 1,-1 0-1,1 0 0,-1 0 1,1 0-1,-1 0 0,0 0 1,1 0-1,-1 0 0,1 0 1,-1-1-1,1 1 0,-1 0 1,1 0-1,-1-1 0,0 1 1,1 0-1,-1 0 0,0-1 1,1 1-1,-1 0 1,1-1 38,21-16-875,-19 10 757,1 0 0,-1 0 0,0-1 0,-1 1 0,1-1 0,-2 0-1,1 1 1,0-7 118,-2 13 31,0 0-1,0 0 0,0 0 1,0 1-1,1-1 0,-1 0 1,0 0-1,0 0 0,1 0 1,-1 1-1,1-1 0,-1 0 1,1 0-1,-1 1 0,1-1 0,0 0 1,-1 1-1,1-1 0,0 0-30,-1 1 23,0 0-1,1 0 1,-1 0-1,0 0 1,1-1-1,-1 1 0,0 0 1,0 0-1,1 0 1,-1 0-1,0 0 1,1 0-1,-1 0 0,0 0 1,1 0-1,-1 0 1,0 0-1,0 0 1,1 0-1,-1 0 0,0 0 1,1 1-1,-1-1 1,0 0-1,0 0 1,1 0-1,-1 0 1,0 1-1,0-1 0,1 0 1,-1 0-1,0 0 1,0 1-1,1-1 1,-1 0-1,0 0 0,0 1 1,0-1-1,0 0 1,0 0-1,1 1 1,-1-1-1,0 0 0,0 1 1,0-1-1,0 0 1,0 1-1,0-1 1,0 0-1,0 0 0,0 1 1,0-1-1,0 0 1,0 1-1,0-1-22,2 13 175,1 1 0,1-1 0,0 0 0,3 6-175,17 24-6196,-17-34 1859</inkml:trace>
  <inkml:trace contextRef="#ctx0" brushRef="#br0" timeOffset="2645.3">474 216 2785,'0'0'1345,"0"0"-367,0 0-175,0 0-77,0 0-207,0 0-181,5 12 5934,18 40-5614,-4 1-499,-7-27-868,-13-47-370,1 12 918,0 0 1,0 1 0,0-1 0,1 1 0,0-1-1,3-6 161,-3 11-499,0 1 0,0 0 0,1 0 0,0 0 0,-1 0 0,1 0 0,0 0-1,0 1 1,1-1 0,-1 1 0,1-1 0,1 0 499,1-2-3636</inkml:trace>
  <inkml:trace contextRef="#ctx0" brushRef="#br0" timeOffset="3089.57">659 1 3289,'0'0'3719,"0"0"-2199,0 0-791,0 0 160,0 12-1,6 49-22,4 1-1,9 32-865,-10-16-23,-9-45-3106,0-32 1183,0-1-388,-2-1-791</inkml:trace>
  <inkml:trace contextRef="#ctx0" brushRef="#br0" timeOffset="3425.51">594 168 5585,'0'0'1386,"0"0"296,0 0 114,0 0-420,0 0-526,0 0-322,0 0-224,26 5 97,35-5-518,-23-9-3828,-23 3-804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3T15:22:18.836"/>
    </inkml:context>
    <inkml:brush xml:id="br0">
      <inkml:brushProperty name="width" value="0.05" units="cm"/>
      <inkml:brushProperty name="height" value="0.05" units="cm"/>
      <inkml:brushProperty name="color" value="#F6630D"/>
    </inkml:brush>
  </inkml:definitions>
  <inkml:trace contextRef="#ctx0" brushRef="#br0">538 78 656,'0'0'616,"0"0"-446,0 0-497,0 0-201,0 0 85,0 0 1524,0-2 9979,-3 0-12404,-148-50 1889,115 45-533,-1 1 0,0 1 0,0 3 0,0 1 0,-6 2-12,38 0 27,1 0-1,0 0 1,-1 0-1,1 1 1,0 0-1,0 0 1,0 0-1,0 1 1,1-1-1,-1 1 1,1 0-1,-1 0 1,-2 3-27,-11 8 108,10-8-99,0 1 1,1 0-1,-1 0 1,2 0-1,-1 1 1,1 0-1,0 0 1,0 0-1,1 0 1,0 1 0,-1 6-10,-5 6-13,9-14-6,-1 0 1,1 0 0,0 0 0,1 0 0,0 1 0,0-1 0,1 0 0,0 6 18,1 15-22,-2 94-83,1-119 99,-1 0 1,1 0 0,0 0 0,0-1 0,1 1 0,-1 0 0,0 0-1,1-1 1,0 1 0,-1-1 0,1 1 0,0-1 0,1 0 0,0 2 5,37 27-83,-29-26 110,0-1 1,0 0-1,0 0 0,1-1 1,0-1-1,0 0 1,0 0-1,1-1-27,109 2 310,-81-4-244,-34 1-47,1-1 0,0-1 0,-1 1 0,1-1 1,-1 0-1,0-1 0,1 0 0,-1 0 0,-1-1 1,3-1-20,68-46 98,-67 44-124,53-48 50,-45 24 184,2-10 33,-19 41-238,-1-1 0,0 0 0,1 0 0,-1 0 0,1 0 0,-1 0 1,0 0-1,0 0 0,1 0 0,-1 0 0,0 0 0,0 0 0,0 0 0,0 0 0,0 0 0,0 0 0,-1 0 0,1 0-3,2-14 66,3 9-53,-4 5 24,0 1 0,-1-1 0,1 0 0,0 0 0,-1 1 0,1-1 0,-1 0 0,1 0 0,-1 0 0,1 0 0,-1 0 0,0 0 0,1 0 0,-1 0 0,0 0 0,0 0 0,0 0 0,0 0 0,0 0 0,0 0 0,0 0-37,0 0 183,0-37 670,1 36-814,-1 0 1,0 0-1,0 0 0,0 0 1,-1 0-1,1 0 0,0 1 0,-1-1 1,1 0-1,-1 0 0,1 0 0,-1 1 1,0-1-1,0 0 0,0 1 1,0-1-1,0 1 0,0-1 0,0 1 1,-2-2-40,-16-38 245,16 38-146,1 0-1,-1 0 0,0 1 1,0-1-1,0 1 1,0 0-1,0 0 1,-1 0-1,1 0 0,-1 1 1,1-1-1,-4 0-98,2 0 27,1 0-1,-1 1 0,1-2 0,0 1 0,0 0 1,0-1-1,0 0 0,-2-2-26,5 4 27,-1-1 0,1 1 1,-1 0-1,1 0 0,-1-1 0,0 1 1,1 0-1,-1 1 0,0-1 0,0 0 0,0 0 1,0 1-1,0-1 0,-1 1-27,-47-3 367,47 3-379,3 0-70,0 0-253,-12-11-2788,6 5-1185,-7-2-4641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3T15:23:26.626"/>
    </inkml:context>
    <inkml:brush xml:id="br0">
      <inkml:brushProperty name="width" value="0.05" units="cm"/>
      <inkml:brushProperty name="height" value="0.05" units="cm"/>
      <inkml:brushProperty name="color" value="#F6630D"/>
    </inkml:brush>
  </inkml:definitions>
  <inkml:trace contextRef="#ctx0" brushRef="#br0">4941 809 232,'0'0'992,"0"0"-558,0 0-456,4-4-151,-1 2 92,22-21 2427,-24 15 1626,-2-1-4518,8-31 1906,-7 36-1161,-1-1-1,0 1 1,-1-1 0,1 1 0,-1 0-1,0-1 1,0 1 0,0 0 0,0 0 0,-1 0-1,0 1 1,0-1 0,0 1 0,0-1-1,0 1 1,-1 0 0,1 0 0,-1 1 0,0-1-1,-4-1-198,-3-6 172,-1 0 0,2-1-1,0 0 1,-3-3-172,6 4 143,-2 0-1,0 1 1,0 0 0,0 1 0,-1 0-1,-1 0 1,-2-1-143,-174-97 1803,159 91-1557,0 1 0,-1 1 0,-1 2 0,0 1 0,-20-3-246,-147-30 921,4-1-742,93 20-175,-54-5-4,-101 8 195,23 4 485,-33-28 54,141 21-553,-105-5-181,125 17 258,55 6-172,1 1-1,-12 3-85,-660 10 49,673-10-74,0-2 0,-41-10 25,31 4-46,-50-1 46,-159 10-173,246 3 160,0 1 0,1 1 0,-1 0 0,1 2 0,0 0 0,-4 3 13,-33 9 1,-54 20-98,-53 28 97,69-27-14,70-29-12,0 2 0,0 0 0,1 2 0,1 1 0,0 0 1,1 2-1,-15 14 26,-24 24-62,26-25 40,1 1 1,1 1-1,2 2 1,1 1-1,-10 19 22,32-41-31,0 0 0,1 1 0,1 0 0,0 0 0,0 0-1,2 0 1,0 1 0,1 0 0,0 0 31,-2 34-113,3 0-1,2 5 114,0 0-42,8-12 18,-1-17 12,-6-16-4,1-1 1,0 0 0,1 1-1,0-1 1,0-1-1,1 1 1,0-1 0,0 1-1,2 0 16,20 31-60,15 14-68,-34-45 116,1 0 0,0 0 0,1-1 0,-1-1 0,1 0 0,1 0 0,-1-1 0,1 0 0,6 2 12,-6-3-5,54 22 74,48 12-69,-9-4 115,-12-6-5,1-5 0,2-3 0,86 5-110,-172-23 0,117 23 30,-84-15-17,1-2 1,0-2-1,1-1-13,381 13 104,-285-4-27,-24-3 239,51-3-316,16-5 64,5-1 82,60-11-146,165-5 40,-146 8-18,-148 2-3,3 1 20,-1-6-1,42-11-38,1-7 17,140-28 3,-238 39-54,-1-3 0,-1-2 0,35-18 34,-52 14-18,-1-3-1,0-1 1,-3-2 0,0-2 0,3-7 18,-4 6-12,-24 17 25,-1-1-1,-1-1 0,-1 0 1,-1-1-1,0-1 0,-1 0 1,-2-1-1,3-7-12,-12 22 36,-1-1 1,0 0-1,0 1 1,0-1-1,-1 0 1,-1 1-1,1-1 1,-2-4-37,0-17 251,2 24-193,0-1 0,-1 1 0,0 0 1,0-1-1,-1 1 0,0 0 0,0 0 0,0 0 1,0 0-1,-1 0 0,0 0 0,0 0 0,0 1 1,0 0-1,-1-1 0,-1 0-58,-3-3 162,-1-1 0,-1 2 1,1-1-1,-2 1 0,1 0 0,-5-1-162,8 5 41,0 1 0,0 0-1,0 0 1,0 1 0,0-1 0,0 2-1,-1-1 1,1 1 0,0 0 0,0 1 0,-4 0-41,4 0 57,0-1 1,1 1 0,-1-1-1,0-1 1,0 1 0,0-1-1,1 0 1,-1-1 0,1 0-1,-1 0 1,-1-1-58,-6-4-230,-2-2-2354,-5-2-3392,-8-1-4754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4T09:01:55.867"/>
    </inkml:context>
    <inkml:brush xml:id="br0">
      <inkml:brushProperty name="width" value="0.05" units="cm"/>
      <inkml:brushProperty name="height" value="0.05" units="cm"/>
      <inkml:brushProperty name="color" value="#F6630D"/>
    </inkml:brush>
  </inkml:definitions>
  <inkml:trace contextRef="#ctx0" brushRef="#br0">3175 113 368,'0'0'1798,"0"0"-494,0 0-396,0 0-185,0 0-172,-8-16 5544,-45 16-5163,15-1-465,0 1-1,-24 5-466,26-2 392,0-2-1,-31-3-391,2 0 83,39 1 199,1-2 1,0-1 0,-6-2-283,3 1 632,-62-6 249,-1 4-1,0 4 1,-54 6-881,0 0 205,-307 4 924,207 1-419,-38 0-277,176-1-395,-96 5-11,142-14-28,39 0-1,0 2 1,0 0-1,0 1 0,1 1 1,-15 3 1,-109 33-130,95-23 103,1 0-16,1 2-1,1 1 1,-12 9 43,54-23-38,0 1 1,0-1-1,0 1 1,1 0-1,-1 0 1,1 1-1,0-1 1,1 1-1,-1 1 38,-8 11-38,-96 142-49,101-125-86,5-16 153,0-12-10,0 0 0,1 0 0,0 0 1,0 0-1,1 0 0,0 1 0,0-1 1,0 0-1,2 6 30,-1-10-19,1 1 1,-1-1-1,1 1 0,-1-1 0,1 0 1,0 0-1,0 0 0,1 0 1,-1 0-1,0 0 0,1 0 1,0-1-1,0 0 0,0 1 1,0-1-1,0 0 0,0 0 1,3 1 18,-1 0-2,28 15 4,0-2-1,1-1 0,17 5-1,15 1 28,1-2 1,1-4-1,1-2 0,-1-3 0,2-4 1,15-2-29,13-3 28,22 0 137,-1-4 0,81-15-165,-9-2-15,-66 9 14,-19 1 0,7 0 10,33-12-9,-76 13-6,1 2-1,-1 4 0,63 5 7,-29 0 12,27 7-15,-55-2 14,73 5 12,-16 0 1,17-6-24,-95-3-6,0 3-1,-1 2 1,0 3-1,0 2 7,66 12 3,-23-6-1,-38-6 5,1-3 1,1-2-1,43-1-7,123-5 17,208-4 30,-81-21-55,-55 16-70,-186 2 91,-38 3-63,0-3 0,0-3 1,59-15 49,-127 21-1,13-2 9,1 0 0,-1-2 0,0 0 0,-1-2 0,0 0 0,0-1-1,0-1 1,-1 0 0,1-3-8,64-43 20,-59 42-50,0-2 0,-1-1 0,0-1 0,-2 0 0,3-5 30,53-39-46,-67 52 50,0-2 0,0 1-1,-1-1 1,-1-1-4,17-20-7,-19 26 25,1-2-1,-1 1 0,-1-1 1,0 0-1,0 0 0,-1 0 1,3-9-18,-5 14 20,-1 1 1,-1 0 0,1-1-1,0 1 1,-1-1 0,0 1-1,0-1 1,0 0 0,0 1-1,-1-1 1,1 1 0,-1-1-1,0 1 1,0 0 0,0-1-1,0 1 1,-1 0 0,1 0-1,-1-1 1,0 1 0,0 1-1,0-1 1,0 0 0,-1 0-21,-17-15 32,-1 1 0,-1 1 0,-1 1 1,0 0-1,0 2 0,-2 1 0,-23-8-32,-2 0 80,-1 2 0,0 3-1,-2 2 1,-8 0-80,-70-8-82,-11 5 82,-10 7 171,-96 9-171,99 2 16,-168 11 14,-3 0-5,246-8-37,0 3-1,0 3 1,1 4 0,-59 19 12,75-22 109,0-2 0,-51 0-109,89-8 6,-65 3 22,49-4 111,0 1 0,0 2 0,-30 7-139,54-9 112,-1 0 0,0-1 0,0-1 0,0 0 0,0 0 0,-7-2-112,-22 0 307,-33 6-299,71-4 9,3 0 35,0 0-8,0 0-29,0 0-7,-2 0 0,-8 0-37,7-1-239,-1 1 1,0-1 0,0 0-1,1 0 1,-1 0 0,0 0 0,1-1-1,-1 0 1,1 1 0,0-1-1,0-1 1,-1 1 0,1 0 0,1-1-1,-1 1 1,-1-3 267,-13-9-2656,-24-15-4217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4T09:02:10.465"/>
    </inkml:context>
    <inkml:brush xml:id="br0">
      <inkml:brushProperty name="width" value="0.05" units="cm"/>
      <inkml:brushProperty name="height" value="0.05" units="cm"/>
      <inkml:brushProperty name="color" value="#F6630D"/>
    </inkml:brush>
  </inkml:definitions>
  <inkml:trace contextRef="#ctx0" brushRef="#br0">3102 18 280,'0'0'1355,"0"0"-447,0 0-262,0 0-28,0 0-24,0 0-121,0 0-134,0 0-95,0 0 20,0 0 43,0 0 25,0 0 29,0 0 14,0 0 21,0 0-14,0 0-6,0 0-8,0 0-40,0 0-37,0 0 1,0 0-8,0 0-31,0 0-37,0 0-18,0 0-58,0 0-66,0 0 9,0 0 32,0 0 13,0 0 10,0 0 20,0 0 6,0 0-3,-31-4 1449,-421 4 181,387 3-1523,0 3 0,1 3 0,-3 4-268,66-13 0,-76 13 412,0-4 0,-1-3 0,-13-4-412,-48 6 347,-229-4 1269,53-16-1337,293 11-261,0-2 1,0 0-1,-16-5-18,16 3 11,0 1 0,-1 1 0,-18-1-11,-136-3-80,-384-1 48,549 10-8,0 1-1,1 0 1,-1 1-1,1 0 1,0 1 0,0 0-1,0 1 1,-8 6 40,1-2-30,13-7 18,0 1 1,0-1-1,0 1 1,0 1-1,1-1 1,-1 1-1,1-1 1,-2 5 11,-28 27-136,30-32 124,1 1 0,0 0 1,0-1-1,0 1 1,1 0-1,-1 1 0,1-1 1,0 0-1,1 1 0,-1-1 1,1 6 11,-13 29-6,11-29-11,0 0 0,1 0 0,0 0 0,1 0 0,0 1 0,1-1 1,0 0-1,1 0 0,1 10 17,0 20 4,-2-35-12,0-1 0,0 1 0,1 0 0,-1 0 0,1-1 0,1 1 0,-1 0 0,1-1 0,0 0 0,0 1 0,0-1 0,1 0 0,0 0 0,0 0 0,0 0 0,1-1 0,3 4 8,5 6 14,0-2 0,1 0 0,1 0 0,0-1 0,1-1 0,0 0 0,0-1 0,1-1 0,0 0 0,1-2 0,-1 1 0,1-2 0,10 2-14,30 3 44,2-3 1,-1-3 0,1-2-1,6-2-44,-17 2 12,1 3-1,15 4-11,19 2 0,121 0-23,-148-10 42,-44-2-20,0 1 1,0 0 0,0 1-1,0 0 1,0 1 0,0 1-1,6 2 1,1-1 0,0-1 0,0-1 0,1 0-1,0-1 1,10-2 0,-24 1 0,479 15 40,-298-17-46,206 5 11,-244 15-34,-87-9 39,1-2 1,18-3-11,772 0 182,-146-1-123,-667 0-84,-1 1-1,1 1 1,23 8 25,55 7 17,193 0 66,226-17-83,-263-5-80,-193 4 21,-35 0-244,0-2 1,37-5 302,-62 1-38,0-1 1,-1-1-1,1 0 0,-1-2 1,-1 0-1,1-2 0,-1 0 1,-1-1-1,1-1 38,30-24-13,-3-1-1,-1-2 1,-1-2 0,0-5 13,-13 7-1,15-14 18,-43 50-9,0 0 0,0-1 0,0 0 0,0 1 0,0-1 1,-1 0-1,0 0 0,0-1 0,0 1 0,0 0 0,0-1 0,-1 1 0,0-1 1,0-1-9,3-67 152,-5 51-138,0 16-7,0 1-1,0 0 1,0-1 0,-1 1 0,0 0-1,0 0 1,0 0 0,-1 0-1,0 1 1,0-1 0,0 1 0,0 0-1,-1-1 1,0 2 0,0-1 0,0 0-1,0 1 1,0-1 0,-1 1-1,1 1 1,-1-1 0,-2-1-7,-14-7 37,0 1 0,0 1 0,-1 0 0,-14-2-37,-258-89 450,272 92-412,-33-10-49,-2 3 1,0 3-1,-1 2 0,0 2 1,-1 4-1,1 1 0,-10 4 11,-408-13 58,345 11 10,-142 3 64,205 5-88,-52 13-44,31-4 13,32-7-7,13-1 5,0-2 1,0-2-1,-2-2-11,-336 2 184,305-16-160,75 12-16,-2-1 1,0-1-1,0 1 1,0 0 0,-1 0-1,1 0 1,0 1 0,0-1-1,0 1 1,-1 0 0,-2 1-9,7-1 1,-143-8 271,133 7-232,0-1 0,0 0 0,0-1 0,1 0-1,-3-1-39,3 0 145,-1 1-1,1 0 0,-1 1 0,0 0 0,-2 0-144,-43-5 111,-39-1 235,90 9-431,0 0 1,0 0-1,0-1 1,0 0-1,-1 0 0,1 0 1,0 0-1,0 0 1,0-1-1,0 0 1,-1 0 84,-3 32-8937,2-12 2000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3T19:55:17.663"/>
    </inkml:context>
    <inkml:brush xml:id="br0">
      <inkml:brushProperty name="width" value="0.05" units="cm"/>
      <inkml:brushProperty name="height" value="0.05" units="cm"/>
      <inkml:brushProperty name="color" value="#F6630D"/>
    </inkml:brush>
  </inkml:definitions>
  <inkml:trace contextRef="#ctx0" brushRef="#br0">2551 157 856,'0'0'1348,"0"0"-563,0 0-269,0 0 4,0 0 1,0 0-191,-22-13 4465,13 8-5091,-47 2 1686,44 3-1043,9 0-322,3 0-16,-34-4 49,24 4-49,-147-5 613,52 1-240,27 5-315,23 1 247,1-3 1,-1-2-1,-23-5-314,11-1 182,0 3 0,0 3 1,-31 4-183,21 0 94,61-2-66,0 0 0,1-1 1,-1 0-1,1-1 0,-5-2-28,-31-7 63,15 5 18,0 1-1,-1 2 1,-34 0-81,57 4 29,1-2 1,-1 1-1,1-2 1,-12-3-30,-23-4 68,9 4-48,16 2 31,1 1 1,-1 1-1,-19 1-51,-67-3-170,-122 4 364,184-4-171,32 2-54,-1 1 0,1 0 0,-1 1 0,0 1 0,1 0 0,-4 1 31,-14 7-9,6-2 3,1 1 1,0 2 0,1 1-1,-1 0 1,-7 7 5,30-16 29,1-1-34,-1 0 0,1 0-1,-1 0 1,1 1-1,-1-1 1,1 1-1,0 0 1,0 0-1,0-1 1,0 1 0,0 1-1,0-1 1,0 1 5,0-2-18,1 0 1,-1 0 0,1 0-1,-1 0 1,1 0 0,-1 0-1,1 0 1,0 1 0,-1-1-1,1 1 1,0-1 0,0 2 17,-2 0-8,0 0-1,0 0 1,0 1 0,1-1 0,-1 1-1,1 0 1,0-1 0,0 1 0,0 0 0,0 2 8,1-4-12,-15 38-39,2 1-1,-4 19 52,3-10-133,14-40 69,-1-1-1,2 1 1,-1 0-1,1 0 1,1-1 0,0 5 64,0 16-107,3-27 107,0 0 1,0 0-1,0-1 1,1 1-1,-1-1 1,1 0-1,-1 0 1,1 0-1,0-1 1,0 0-1,0 1 0,5 1 3,10 6 45,-14-6-25,0-1 0,0 1-1,0-1 1,0-1 0,0 1 0,0-1 0,1 0 0,4 1-23,104 14 373,104-16 143,-117 9-388,306-9 598,-405-1-719,-3 1-7,0 0 0,0 0 0,0 0 0,0 0 0,0 0 1,0 0-1,0-1 0,0 1 0,0 0 0,0 0 0,0 0 0,0 0 0,0 0 0,0 0 0,0 0 0,0 0 0,0 0 1,0 0-1,0 0 0,0 0 0,0 0 0,0 0 0,0-1 0,0 1 0,0 0 0,0 0 0,0 0 0,0 0 0,0 0 1,0 0-1,0 0 0,0 0 0,0 0 0,0 0 0,44-1 0,237 1 48,-241-1-49,-3 1 6,0 1 1,0 2 0,1 1-6,42 3 18,-1-4 0,55-5-18,-13-1 22,-85 1-11,-1-2 1,1-1-1,3-3-11,-4 1 4,12-2 28,-1-3 0,33-13-32,-3-12 50,-58 27-54,5-4-61,0-1 1,-2-1-1,5-5 65,-16 12-12,-5 5 10,-1 0-1,1-1 0,-1 1 0,-1-1 1,1 0-1,-1-1 0,0 1 0,0 0 1,0-1-1,0-3 3,-2 7-2,12-18 13,-11 17-9,0 0 0,-1 1 0,1-1 0,0 0 0,-1 0 0,0 0-1,1 0 1,-1 0 0,0 0 0,-1 0 0,1-1 0,-1 1-1,1 0 1,-1-1-2,4-9-40,-4 13 62,1-1 0,-1 1 0,0-1 0,1 1 0,-1-1 0,0 1 0,0-1 0,1 1 0,-1-1 0,0 1 0,0-1 0,0 0 0,0 1 0,0-1 0,0 1 0,0-1 0,0 1 0,0-1 0,0 0 0,0 1 0,0-1 0,0 1 0,0-1 0,0 1 0,-1-1 0,1 0 0,0 1 0,0-1 0,-1 1 0,1-1 0,0 1 0,-1 0 0,1-1 0,0 1 0,-1-1 0,1 1 0,-1-1 0,1 1 0,-1 0 0,1 0 0,-1-1 0,1 1 0,-1 0-22,-6-5 56,5 3-37,1 1-1,-1 0 1,0 0-1,1-1 1,-1 1 0,0 0-1,0 1 1,0-1-1,0 0 1,0 1-1,0-1 1,0 1-1,0-1 1,-2 1-19,3 0-12,1 0-24,0-1-267,0 0 1,0 0 0,0 0-1,0 0 1,0 0-1,0 0 1,0 0 0,0 0-1,1 0 1,-1 0-1,0 0 1,1 0 0,-1 0-1,1 0 1,-1 0-1,1 0 1,0 0-1,-1 0 1,1 1 0,0-1-1,0 0 303,7-8-6809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3T19:56:42.252"/>
    </inkml:context>
    <inkml:brush xml:id="br0">
      <inkml:brushProperty name="width" value="0.05" units="cm"/>
      <inkml:brushProperty name="height" value="0.05" units="cm"/>
      <inkml:brushProperty name="color" value="#F6630D"/>
    </inkml:brush>
  </inkml:definitions>
  <inkml:trace contextRef="#ctx0" brushRef="#br0">1834 105 416,'0'0'1020,"0"0"-402,0 0-198,0 0 60,0 0-159,0 0-182,0 0 8,0 0 110,0 0 59,0 0-12,0 0-44,0 0 12,0 0 86,0 0 87,0 0 69,0 0 34,0 0-8,0 0-87,0 0-90,0 0-102,0 0-82,0 0-59,0 0-16,0 0 30,0 0 60,0 0 76,0 0 55,0 0 15,0 0 12,0 0-12,-18-5 751,10 0-982,-1 1 0,0 0 0,0 0 0,0 1 0,0 0 0,-1 1 0,1 0 0,-1 0 0,-4 0-109,-51-13 550,10 7-173,22 4-102,-23-3 360,-50 0-635,-29-4 416,6 0 436,-1 6 0,-40 6-852,41 1 307,76-1-305,0 3 0,0 2 0,1 2 0,-49 15-2,55-13 11,36-9-25,-1 1 1,1 0 0,-1 1-1,1 0 1,0 1 0,0 0 0,1 1-1,-1 0 1,-3 3 13,-36 24-141,34-24 133,0 1-1,1 1 1,0 1-1,0-1 0,1 2 1,1 0-1,0 1 1,-7 9 8,8-4-2,0 0 0,2 1 1,0 0-1,1 0 1,-3 10 1,8-16 7,0-3-5,1-1-1,0 1 1,0 0 0,1-1-1,0 1 1,1 1-2,0 150 25,2-156-10,0 0 0,0-1-1,0 1 1,1 0 0,-1-1-1,1 0 1,0 1 0,1-1-1,-1 0 1,1-1 0,-1 1-1,1-1 1,2 1-15,13 16 108,-4-4-45,1-1 0,1 0 0,1-2 0,18 12-63,-10-7 111,4 4-7,2-2 0,0-2 0,2-1 0,23 9-104,12 0 253,23 11 607,62 13-860,-118-43 78,0-2 0,0-1 0,0-2 0,0-1 0,5-2-78,88 4 189,75 6 165,17 3-208,-186-10-107,0-1 0,9-2-39,8 0 36,-43 0-13,1-1-1,-1 0 1,1 0 0,-1-1 0,0 0 0,0 0 0,0-1-1,0 0 1,-1-1-23,34-13 25,-8 4 4,-1-2 0,-1-1-1,-1-1 1,11-9-29,-24 15 24,27-18 122,23-23-146,-56 43 8,0-1 1,-1 0-1,0-1 0,-1 0 0,0-1 1,-1 0-1,5-9-8,-3 3 40,-9 17-8,-1 0 1,1 0-1,-1 0 1,0 0 0,0-1-1,0 1 1,0 0 0,0-1-1,-1 1 1,1 0-1,-1-1 1,0 1 0,1-1-1,-1 1 1,0-1 0,-1-1-33,2-1 77,-1 0 1,0 0-1,0 1 1,-1-1-1,1 0 1,-1 1-1,0-1 1,0 0 0,-1 1-1,1-1 1,-1 1-1,0 0 1,-1-1-78,-38-74 144,26 58 16,0 0 0,-1 2 1,-4-4-161,-24-29 366,-2 8 32,11 12-12,-24-27 193,46 45-473,0 1 1,-2 1-1,1 0 0,-1 1 1,-1 0-1,-3 0-106,2 3-1891,-11-7-3302,12-1-1798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13T20:05:23.394"/>
    </inkml:context>
    <inkml:brush xml:id="br0">
      <inkml:brushProperty name="width" value="0.05" units="cm"/>
      <inkml:brushProperty name="height" value="0.05" units="cm"/>
      <inkml:brushProperty name="color" value="#F6630D"/>
    </inkml:brush>
  </inkml:definitions>
  <inkml:trace contextRef="#ctx0" brushRef="#br0">4025 384 3305,'0'0'765,"0"0"-295,0 0-168,0 0 17,0 0-94,-42 8 5497,29-9-5477,0-2 0,0 1 0,1-2 0,-1 1 0,1-2 0,0 0 0,0 0 0,0-1 0,0-1 0,1 0 1,-3-3-246,-6-2 193,-1 1 1,1 0-1,-11-3-193,2 2 225,2-1 0,-1-1 0,-1-4-225,-44-22 415,24 16-95,8 3-21,-1 1 1,-1 3-1,-1 1 1,-28-5-300,-62-5 610,-1 7 0,-1 5 0,-12 6-610,-415 5 1601,283 6-946,-73 17-171,189-7-317,91-8-71,-29 0 210,1 4 0,0 5-1,-71 21-305,78-11-46,-81 23 92,145-37-49,0 1 0,1 2 0,1 1 0,-17 11 3,-2-1-16,34-18 17,1 0-1,1 1 1,-1 0 0,-4 4-1,-46 34-11,34-25-3,0 0 1,1 2-1,1 1 1,1 1-1,-18 23 14,41-45-24,0 1-1,0-1 1,0 1-1,1 0 1,-1 0 0,1-1-1,-1 1 1,1 0-1,0 0 1,0 0-1,1 0 1,-1 1 0,0-1-1,1 0 1,0 0-1,0 0 1,0 0-1,0 1 1,1 1 24,-2 26-87,0-21 78,0-1 0,1 1 0,0 0 0,1-1 0,0 1 0,0-1 0,1 1 0,0-1 0,1 0-1,0 1 1,4 5 9,10 15-21,86 138-23,-86-144 36,1-1 1,1 0-1,1-1 0,1-1 0,11 7 8,-16-14-5,22 17 5,1-1 0,1-1-1,2-3 1,19 9 0,36 14 61,3 2 24,3-4-1,74 21-84,-50-32 199,1-6-1,1-5 0,105 4-198,27-7 367,116-11-367,-295-13 82,0-5 0,0-3 1,30-9-83,236-65 122,-12-14-27,-37 9-311,-287 85 212,0 1 1,-1-2-1,1 1 1,-1-2-1,-1 1 1,1-2-1,-1 1 1,0-1-1,0-1 1,0 0 3,12-15-5,0 0 1,-2-1 0,4-9 4,-18 26 0,7-10 12,-1 0 0,0 0 0,-1-1 0,-2-1 0,0 0 0,0 0 0,-2-1 0,3-11-12,-1 4 0,-1-6 1,-8 27 0,1 0 0,0 0 0,0 0 0,1 1 0,0-1-1,0 0 1,0 1 0,3-5-1,-3 5 1,1 0 0,-1 0 0,0-1-1,-1 1 1,1-1 0,-1 1 0,0-1 0,0-4-1,-1 8 0,0 0 0,1 0 0,-1-1 0,1 1 0,-1 0 0,1 0 0,0 0 0,-1 0 0,1 0 0,0 0 0,0 0 1,1 0-1,-1 0 0,1-1 0,0 2 0,-1-1 1,0 1-1,0-1 1,0 0-1,0 0 1,0 1-1,0-1 1,-1 0-1,1 0 1,-1 0-1,1 0 1,-1 0-1,0 0 1,1-1-1,14-75 164,-14 48-90,-1 9-49,0-1 0,-1 0 0,-1-3-25,1 19 32,0 1 0,0-1 0,-1 1 0,0-1 0,0 1 0,0 0 0,0-1 0,-1 1 0,0 0 0,0 1 0,0-1 0,-1 1 0,1-1 0,-2 0-32,-24-35 609,26 35-551,0 0 1,0 1 0,0-1 0,0 0-1,-1 1 1,0 0 0,0 0 0,0 0 0,0 0-1,0 1 1,-1 0 0,0-1-59,2 3-155,0 0 0,0 0 0,1 0 0,-1 0 0,0 1 0,0-1 0,0 1 0,0 0 1,0 0-1,0 0 0,0 0 0,0 0 0,1 1 0,-1-1 0,0 1 0,0 0 0,0 0 0,0 0 0,1 0 0,-1 0 1,0 1-1,1-1 0,-1 1 0,0 0 155,-6 3-1274,-29 12-4666</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JMO-Report.dotx</Template>
  <TotalTime>0</TotalTime>
  <Pages>10</Pages>
  <Words>1118</Words>
  <Characters>7048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Bestätigung</vt:lpstr>
    </vt:vector>
  </TitlesOfParts>
  <Company>Muschaweck Beratung GbR</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Bestätigung</dc:title>
  <dc:subject/>
  <dc:creator>jm</dc:creator>
  <cp:keywords/>
  <dc:description/>
  <cp:lastModifiedBy>Julius Muschaweck</cp:lastModifiedBy>
  <cp:revision>2</cp:revision>
  <cp:lastPrinted>2018-11-12T15:38:00Z</cp:lastPrinted>
  <dcterms:created xsi:type="dcterms:W3CDTF">2020-05-13T14:42:00Z</dcterms:created>
  <dcterms:modified xsi:type="dcterms:W3CDTF">2020-05-14T09:05:00Z</dcterms:modified>
</cp:coreProperties>
</file>